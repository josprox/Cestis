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0662224" w14:textId="77777777" w:rsidR="0023258F" w:rsidRDefault="00E932DC" w:rsidP="0023258F">
      <w:pPr>
        <w:pBdr>
          <w:bottom w:val="single" w:sz="12" w:space="1" w:color="auto"/>
        </w:pBdr>
        <w:jc w:val="center"/>
      </w:pPr>
      <w:r>
        <w:rPr>
          <w:noProof/>
        </w:rPr>
        <w:drawing>
          <wp:inline distT="0" distB="0" distL="0" distR="0" wp14:anchorId="72582A9B" wp14:editId="3B676090">
            <wp:extent cx="4800600" cy="19724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52" cy="19756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3258F" w:rsidRPr="0023258F" w14:paraId="186DB42B" w14:textId="77777777" w:rsidTr="0023258F">
        <w:tc>
          <w:tcPr>
            <w:tcW w:w="4414" w:type="dxa"/>
            <w:vMerge w:val="restart"/>
          </w:tcPr>
          <w:p w14:paraId="69387F4A" w14:textId="77777777" w:rsidR="0023258F" w:rsidRPr="0023258F" w:rsidRDefault="0023258F" w:rsidP="00E932DC">
            <w:pPr>
              <w:jc w:val="center"/>
              <w:rPr>
                <w:sz w:val="36"/>
                <w:szCs w:val="36"/>
              </w:rPr>
            </w:pPr>
            <w:r w:rsidRPr="0023258F">
              <w:rPr>
                <w:sz w:val="36"/>
                <w:szCs w:val="36"/>
              </w:rPr>
              <w:t>Cetis CWP: Cetis Control Web Panel</w:t>
            </w:r>
          </w:p>
        </w:tc>
        <w:tc>
          <w:tcPr>
            <w:tcW w:w="4414" w:type="dxa"/>
          </w:tcPr>
          <w:p w14:paraId="37782D46" w14:textId="77777777" w:rsidR="0023258F" w:rsidRPr="0023258F" w:rsidRDefault="0023258F" w:rsidP="00E932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Tipo de documento:</w:t>
            </w:r>
          </w:p>
        </w:tc>
      </w:tr>
      <w:tr w:rsidR="0023258F" w:rsidRPr="0023258F" w14:paraId="3266DF7E" w14:textId="77777777" w:rsidTr="0023258F">
        <w:tc>
          <w:tcPr>
            <w:tcW w:w="4414" w:type="dxa"/>
            <w:vMerge/>
          </w:tcPr>
          <w:p w14:paraId="43A59203" w14:textId="77777777" w:rsidR="0023258F" w:rsidRPr="0023258F" w:rsidRDefault="0023258F" w:rsidP="00E932D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414" w:type="dxa"/>
          </w:tcPr>
          <w:p w14:paraId="41DF665D" w14:textId="419E89BF" w:rsidR="0023258F" w:rsidRPr="0023258F" w:rsidRDefault="00EE1462" w:rsidP="00E932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Manual de instalación</w:t>
            </w:r>
          </w:p>
        </w:tc>
      </w:tr>
      <w:tr w:rsidR="0023258F" w:rsidRPr="0023258F" w14:paraId="11066806" w14:textId="77777777" w:rsidTr="0023258F">
        <w:tc>
          <w:tcPr>
            <w:tcW w:w="8828" w:type="dxa"/>
            <w:gridSpan w:val="2"/>
          </w:tcPr>
          <w:p w14:paraId="2F98B938" w14:textId="77777777" w:rsidR="0023258F" w:rsidRPr="0023258F" w:rsidRDefault="0023258F" w:rsidP="00E932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JOSPROX MX | Internacional</w:t>
            </w:r>
          </w:p>
        </w:tc>
      </w:tr>
      <w:tr w:rsidR="0023258F" w:rsidRPr="0023258F" w14:paraId="23040E12" w14:textId="77777777" w:rsidTr="0023258F">
        <w:tc>
          <w:tcPr>
            <w:tcW w:w="8828" w:type="dxa"/>
            <w:gridSpan w:val="2"/>
          </w:tcPr>
          <w:p w14:paraId="3DD15704" w14:textId="77777777" w:rsidR="0023258F" w:rsidRPr="0023258F" w:rsidRDefault="0023258F" w:rsidP="00E932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sábado, 16 de julio de 2022</w:t>
            </w:r>
          </w:p>
        </w:tc>
      </w:tr>
    </w:tbl>
    <w:p w14:paraId="6D9C854E" w14:textId="77777777" w:rsidR="0023258F" w:rsidRDefault="0023258F" w:rsidP="00E932DC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14:paraId="28B2E717" w14:textId="743D6030" w:rsidR="0023258F" w:rsidRDefault="001A741B" w:rsidP="00EE14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Muchas gracias por interesarte en Cetis Control Web Panel, estás a punto de instalar un producto de calidad. Recuerda, este producto es open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y podrás modificarlo como tu gustes y a tus necesidades</w:t>
      </w:r>
      <w:r w:rsidR="00E219CD">
        <w:rPr>
          <w:sz w:val="24"/>
          <w:szCs w:val="24"/>
        </w:rPr>
        <w:t>.</w:t>
      </w:r>
    </w:p>
    <w:p w14:paraId="191B0058" w14:textId="51C6B66B" w:rsidR="00927AD4" w:rsidRDefault="00E219CD" w:rsidP="00927A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te ayudaremos a llevar a cabo una instalación de una manera correcta, recuerda que a partir de Cetis CWP </w:t>
      </w:r>
      <w:r w:rsidR="00015D7A">
        <w:rPr>
          <w:sz w:val="24"/>
          <w:szCs w:val="24"/>
        </w:rPr>
        <w:t>versión 6.3.3 podrás instalarlo en muy poco tiempo</w:t>
      </w:r>
      <w:r>
        <w:rPr>
          <w:sz w:val="24"/>
          <w:szCs w:val="24"/>
        </w:rPr>
        <w:t>.</w:t>
      </w:r>
    </w:p>
    <w:p w14:paraId="78D03B58" w14:textId="77777777" w:rsidR="00927AD4" w:rsidRPr="00927AD4" w:rsidRDefault="00927AD4" w:rsidP="00927AD4">
      <w:pPr>
        <w:jc w:val="both"/>
        <w:rPr>
          <w:b/>
          <w:bCs/>
          <w:i/>
          <w:iCs/>
          <w:sz w:val="24"/>
          <w:szCs w:val="24"/>
        </w:rPr>
      </w:pPr>
      <w:r w:rsidRPr="00927AD4">
        <w:rPr>
          <w:b/>
          <w:bCs/>
          <w:i/>
          <w:iCs/>
          <w:sz w:val="24"/>
          <w:szCs w:val="24"/>
        </w:rPr>
        <w:t>Para poder usar Cetis CWP necesitará algunos requisitos mínimos:</w:t>
      </w:r>
    </w:p>
    <w:p w14:paraId="73E95F89" w14:textId="3C735D49" w:rsidR="00927AD4" w:rsidRPr="00927AD4" w:rsidRDefault="00927AD4" w:rsidP="00927AD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27AD4">
        <w:rPr>
          <w:sz w:val="24"/>
          <w:szCs w:val="24"/>
        </w:rPr>
        <w:t>Versión mínima requerida de PHP: 8.1.0</w:t>
      </w:r>
    </w:p>
    <w:p w14:paraId="20021609" w14:textId="1C8BDB93" w:rsidR="00927AD4" w:rsidRPr="00927AD4" w:rsidRDefault="00927AD4" w:rsidP="00927AD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27AD4">
        <w:rPr>
          <w:sz w:val="24"/>
          <w:szCs w:val="24"/>
        </w:rPr>
        <w:t xml:space="preserve">Espacio requerido en disco: 250 </w:t>
      </w:r>
      <w:proofErr w:type="spellStart"/>
      <w:r w:rsidRPr="00927AD4">
        <w:rPr>
          <w:sz w:val="24"/>
          <w:szCs w:val="24"/>
        </w:rPr>
        <w:t>mb</w:t>
      </w:r>
      <w:proofErr w:type="spellEnd"/>
      <w:r w:rsidRPr="00927AD4">
        <w:rPr>
          <w:sz w:val="24"/>
          <w:szCs w:val="24"/>
        </w:rPr>
        <w:t>.</w:t>
      </w:r>
    </w:p>
    <w:p w14:paraId="1C882091" w14:textId="30CE8CEA" w:rsidR="00927AD4" w:rsidRPr="00927AD4" w:rsidRDefault="00927AD4" w:rsidP="00927AD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27AD4">
        <w:rPr>
          <w:sz w:val="24"/>
          <w:szCs w:val="24"/>
        </w:rPr>
        <w:t xml:space="preserve">Transferencia de red requerida del servidor: 5 </w:t>
      </w:r>
      <w:proofErr w:type="spellStart"/>
      <w:r w:rsidRPr="00927AD4">
        <w:rPr>
          <w:sz w:val="24"/>
          <w:szCs w:val="24"/>
        </w:rPr>
        <w:t>mb</w:t>
      </w:r>
      <w:proofErr w:type="spellEnd"/>
      <w:r w:rsidRPr="00927AD4">
        <w:rPr>
          <w:sz w:val="24"/>
          <w:szCs w:val="24"/>
        </w:rPr>
        <w:t>.</w:t>
      </w:r>
    </w:p>
    <w:p w14:paraId="2DEB85A0" w14:textId="5D28FEBE" w:rsidR="00927AD4" w:rsidRDefault="00927AD4" w:rsidP="00927AD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927AD4">
        <w:rPr>
          <w:sz w:val="24"/>
          <w:szCs w:val="24"/>
        </w:rPr>
        <w:t xml:space="preserve">Protocolo de transferencia recomendado: SFTP (SSHFTP) </w:t>
      </w:r>
      <w:proofErr w:type="spellStart"/>
      <w:r w:rsidRPr="00927AD4">
        <w:rPr>
          <w:sz w:val="24"/>
          <w:szCs w:val="24"/>
        </w:rPr>
        <w:t>ó</w:t>
      </w:r>
      <w:proofErr w:type="spellEnd"/>
      <w:r w:rsidRPr="00927AD4">
        <w:rPr>
          <w:sz w:val="24"/>
          <w:szCs w:val="24"/>
        </w:rPr>
        <w:t xml:space="preserve"> FTPS (FTPSSL).</w:t>
      </w:r>
    </w:p>
    <w:p w14:paraId="0468C9F1" w14:textId="77777777" w:rsidR="00927AD4" w:rsidRPr="00927AD4" w:rsidRDefault="00927AD4" w:rsidP="00927AD4">
      <w:pPr>
        <w:jc w:val="both"/>
        <w:rPr>
          <w:b/>
          <w:bCs/>
          <w:i/>
          <w:iCs/>
          <w:sz w:val="24"/>
          <w:szCs w:val="24"/>
        </w:rPr>
      </w:pPr>
      <w:r w:rsidRPr="00927AD4">
        <w:rPr>
          <w:b/>
          <w:bCs/>
          <w:i/>
          <w:iCs/>
          <w:sz w:val="24"/>
          <w:szCs w:val="24"/>
        </w:rPr>
        <w:t>Recomendaciones:</w:t>
      </w:r>
    </w:p>
    <w:p w14:paraId="039D462D" w14:textId="5849DE5B" w:rsidR="00927AD4" w:rsidRPr="00927AD4" w:rsidRDefault="00927AD4" w:rsidP="00927AD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27AD4">
        <w:rPr>
          <w:sz w:val="24"/>
          <w:szCs w:val="24"/>
        </w:rPr>
        <w:t>Usar un servidor privado (VPS).</w:t>
      </w:r>
    </w:p>
    <w:p w14:paraId="02AAC221" w14:textId="6B954375" w:rsidR="00927AD4" w:rsidRPr="00927AD4" w:rsidRDefault="00927AD4" w:rsidP="00927AD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27AD4">
        <w:rPr>
          <w:sz w:val="24"/>
          <w:szCs w:val="24"/>
        </w:rPr>
        <w:t xml:space="preserve">Se recomienda ejecutarse con seguridad usando el protocolo </w:t>
      </w:r>
      <w:proofErr w:type="spellStart"/>
      <w:r w:rsidRPr="00927AD4">
        <w:rPr>
          <w:sz w:val="24"/>
          <w:szCs w:val="24"/>
        </w:rPr>
        <w:t>ssl</w:t>
      </w:r>
      <w:proofErr w:type="spellEnd"/>
      <w:r w:rsidRPr="00927AD4">
        <w:rPr>
          <w:sz w:val="24"/>
          <w:szCs w:val="24"/>
        </w:rPr>
        <w:t xml:space="preserve"> / </w:t>
      </w:r>
      <w:proofErr w:type="spellStart"/>
      <w:r w:rsidRPr="00927AD4">
        <w:rPr>
          <w:sz w:val="24"/>
          <w:szCs w:val="24"/>
        </w:rPr>
        <w:t>tls</w:t>
      </w:r>
      <w:proofErr w:type="spellEnd"/>
    </w:p>
    <w:p w14:paraId="749A1DB0" w14:textId="22EB492D" w:rsidR="00927AD4" w:rsidRPr="00927AD4" w:rsidRDefault="00927AD4" w:rsidP="00927AD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27AD4">
        <w:rPr>
          <w:sz w:val="24"/>
          <w:szCs w:val="24"/>
        </w:rPr>
        <w:t xml:space="preserve">Se recomienda usar un panel de control para administrar el servidor, puede usar sin problemas </w:t>
      </w:r>
      <w:proofErr w:type="spellStart"/>
      <w:r w:rsidRPr="00927AD4">
        <w:rPr>
          <w:sz w:val="24"/>
          <w:szCs w:val="24"/>
        </w:rPr>
        <w:t>Cpanel</w:t>
      </w:r>
      <w:proofErr w:type="spellEnd"/>
      <w:r w:rsidRPr="00927AD4">
        <w:rPr>
          <w:sz w:val="24"/>
          <w:szCs w:val="24"/>
        </w:rPr>
        <w:t xml:space="preserve"> y Hestia Control Panel. De preferencia debería usar Hestia Control Panel.</w:t>
      </w:r>
    </w:p>
    <w:p w14:paraId="08C1AC6C" w14:textId="2903D7A7" w:rsidR="00927AD4" w:rsidRDefault="00927AD4" w:rsidP="00927AD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27AD4">
        <w:rPr>
          <w:sz w:val="24"/>
          <w:szCs w:val="24"/>
        </w:rPr>
        <w:t xml:space="preserve">En caso de pruebas y mejoras, se recomienda usar XAMPP con </w:t>
      </w:r>
      <w:proofErr w:type="spellStart"/>
      <w:r w:rsidRPr="00927AD4">
        <w:rPr>
          <w:sz w:val="24"/>
          <w:szCs w:val="24"/>
        </w:rPr>
        <w:t>php</w:t>
      </w:r>
      <w:proofErr w:type="spellEnd"/>
      <w:r w:rsidRPr="00927AD4">
        <w:rPr>
          <w:sz w:val="24"/>
          <w:szCs w:val="24"/>
        </w:rPr>
        <w:t xml:space="preserve"> 8.1.0 o superior, </w:t>
      </w:r>
      <w:r w:rsidRPr="00927AD4">
        <w:rPr>
          <w:sz w:val="24"/>
          <w:szCs w:val="24"/>
        </w:rPr>
        <w:t>debido</w:t>
      </w:r>
      <w:r w:rsidRPr="00927AD4">
        <w:rPr>
          <w:sz w:val="24"/>
          <w:szCs w:val="24"/>
        </w:rPr>
        <w:t xml:space="preserve"> a que, </w:t>
      </w:r>
      <w:r w:rsidRPr="00927AD4">
        <w:rPr>
          <w:sz w:val="24"/>
          <w:szCs w:val="24"/>
        </w:rPr>
        <w:t>fue</w:t>
      </w:r>
      <w:r w:rsidRPr="00927AD4">
        <w:rPr>
          <w:sz w:val="24"/>
          <w:szCs w:val="24"/>
        </w:rPr>
        <w:t xml:space="preserve"> programado con esa versión.</w:t>
      </w:r>
    </w:p>
    <w:p w14:paraId="1374F49E" w14:textId="77AD6348" w:rsidR="00927AD4" w:rsidRPr="00927AD4" w:rsidRDefault="00927AD4" w:rsidP="00927AD4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27AD4">
        <w:rPr>
          <w:sz w:val="24"/>
          <w:szCs w:val="24"/>
        </w:rPr>
        <w:t>Se recomienda instalar versiones superiores a la 6.5 de Cetis CWP pues, esta versión agregó mucha seguridad para el sistema.</w:t>
      </w:r>
    </w:p>
    <w:sdt>
      <w:sdtPr>
        <w:rPr>
          <w:lang w:val="es-ES"/>
        </w:rPr>
        <w:id w:val="1744756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0E5E37" w14:textId="29EE3F50" w:rsidR="00927AD4" w:rsidRDefault="00927AD4">
          <w:pPr>
            <w:pStyle w:val="TtuloTDC"/>
          </w:pPr>
          <w:r>
            <w:rPr>
              <w:lang w:val="es-ES"/>
            </w:rPr>
            <w:t>Contenido</w:t>
          </w:r>
        </w:p>
        <w:p w14:paraId="00625098" w14:textId="46D5957E" w:rsidR="0092071A" w:rsidRDefault="00927A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888754" w:history="1">
            <w:r w:rsidR="0092071A" w:rsidRPr="00E51F8F">
              <w:rPr>
                <w:rStyle w:val="Hipervnculo"/>
                <w:b/>
                <w:bCs/>
                <w:noProof/>
              </w:rPr>
              <w:t>Instalación en servidor</w:t>
            </w:r>
            <w:r w:rsidR="0092071A">
              <w:rPr>
                <w:noProof/>
                <w:webHidden/>
              </w:rPr>
              <w:tab/>
            </w:r>
            <w:r w:rsidR="0092071A">
              <w:rPr>
                <w:noProof/>
                <w:webHidden/>
              </w:rPr>
              <w:fldChar w:fldCharType="begin"/>
            </w:r>
            <w:r w:rsidR="0092071A">
              <w:rPr>
                <w:noProof/>
                <w:webHidden/>
              </w:rPr>
              <w:instrText xml:space="preserve"> PAGEREF _Toc108888754 \h </w:instrText>
            </w:r>
            <w:r w:rsidR="0092071A">
              <w:rPr>
                <w:noProof/>
                <w:webHidden/>
              </w:rPr>
            </w:r>
            <w:r w:rsidR="0092071A">
              <w:rPr>
                <w:noProof/>
                <w:webHidden/>
              </w:rPr>
              <w:fldChar w:fldCharType="separate"/>
            </w:r>
            <w:r w:rsidR="0092071A">
              <w:rPr>
                <w:noProof/>
                <w:webHidden/>
              </w:rPr>
              <w:t>3</w:t>
            </w:r>
            <w:r w:rsidR="0092071A">
              <w:rPr>
                <w:noProof/>
                <w:webHidden/>
              </w:rPr>
              <w:fldChar w:fldCharType="end"/>
            </w:r>
          </w:hyperlink>
        </w:p>
        <w:p w14:paraId="56BA9243" w14:textId="137E86A9" w:rsidR="0092071A" w:rsidRDefault="009207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8888755" w:history="1">
            <w:r w:rsidRPr="00E51F8F">
              <w:rPr>
                <w:rStyle w:val="Hipervnculo"/>
                <w:b/>
                <w:bCs/>
                <w:noProof/>
              </w:rPr>
              <w:t>Instalación en servidor local (Xampp).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F346" w14:textId="3B9DC31A" w:rsidR="0092071A" w:rsidRDefault="0092071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8888756" w:history="1">
            <w:r w:rsidRPr="00E51F8F">
              <w:rPr>
                <w:rStyle w:val="Hipervnculo"/>
                <w:b/>
                <w:bCs/>
                <w:noProof/>
              </w:rPr>
              <w:t>Instalación para versiones anteriores a "TIMELINET versión 6.3.3"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_Toc108888756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1549A" w14:textId="1D46B1FA" w:rsidR="00927AD4" w:rsidRDefault="00927AD4">
          <w:r>
            <w:rPr>
              <w:b/>
              <w:bCs/>
              <w:lang w:val="es-ES"/>
            </w:rPr>
            <w:fldChar w:fldCharType="end"/>
          </w:r>
        </w:p>
      </w:sdtContent>
    </w:sdt>
    <w:p w14:paraId="1954EE33" w14:textId="77777777" w:rsidR="00927AD4" w:rsidRPr="00927AD4" w:rsidRDefault="00927AD4" w:rsidP="00927AD4">
      <w:pPr>
        <w:jc w:val="both"/>
        <w:rPr>
          <w:sz w:val="24"/>
          <w:szCs w:val="24"/>
        </w:rPr>
      </w:pPr>
    </w:p>
    <w:p w14:paraId="7C3D4CB0" w14:textId="7B8B6696" w:rsidR="00E219CD" w:rsidRPr="00927AD4" w:rsidRDefault="00E219CD" w:rsidP="00927AD4">
      <w:pPr>
        <w:jc w:val="both"/>
        <w:rPr>
          <w:sz w:val="24"/>
          <w:szCs w:val="24"/>
        </w:rPr>
      </w:pPr>
      <w:r w:rsidRPr="00927AD4">
        <w:rPr>
          <w:sz w:val="24"/>
          <w:szCs w:val="24"/>
        </w:rPr>
        <w:br w:type="page"/>
      </w:r>
    </w:p>
    <w:p w14:paraId="39160931" w14:textId="56302A0A" w:rsidR="00015D7A" w:rsidRPr="00927AD4" w:rsidRDefault="00E219CD" w:rsidP="00927AD4">
      <w:pPr>
        <w:pStyle w:val="Ttulo1"/>
        <w:jc w:val="center"/>
        <w:rPr>
          <w:b/>
          <w:bCs/>
        </w:rPr>
      </w:pPr>
      <w:bookmarkStart w:id="0" w:name="_Toc108888754"/>
      <w:r w:rsidRPr="00927AD4">
        <w:rPr>
          <w:b/>
          <w:bCs/>
        </w:rPr>
        <w:lastRenderedPageBreak/>
        <w:t>Instalación en servidor</w:t>
      </w:r>
      <w:bookmarkEnd w:id="0"/>
    </w:p>
    <w:p w14:paraId="53574561" w14:textId="613FDF5E" w:rsidR="00015D7A" w:rsidRDefault="00015D7A" w:rsidP="00015D7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15D7A">
        <w:rPr>
          <w:sz w:val="24"/>
          <w:szCs w:val="24"/>
        </w:rPr>
        <w:t xml:space="preserve">Accede a nuestro repositorio de </w:t>
      </w:r>
      <w:hyperlink r:id="rId7" w:history="1">
        <w:proofErr w:type="spellStart"/>
        <w:r w:rsidRPr="00015D7A">
          <w:rPr>
            <w:rStyle w:val="Hipervnculo"/>
            <w:sz w:val="24"/>
            <w:szCs w:val="24"/>
          </w:rPr>
          <w:t>github</w:t>
        </w:r>
        <w:proofErr w:type="spellEnd"/>
      </w:hyperlink>
      <w:r w:rsidRPr="00015D7A">
        <w:rPr>
          <w:sz w:val="24"/>
          <w:szCs w:val="24"/>
        </w:rPr>
        <w:t xml:space="preserve"> y descarga la versión que tú quieras</w:t>
      </w:r>
      <w:r w:rsidR="00304901">
        <w:rPr>
          <w:sz w:val="24"/>
          <w:szCs w:val="24"/>
        </w:rPr>
        <w:t>, siempre descargarás el archivo installer.zip</w:t>
      </w:r>
      <w:r w:rsidRPr="00015D7A">
        <w:rPr>
          <w:sz w:val="24"/>
          <w:szCs w:val="24"/>
        </w:rPr>
        <w:t>, se recomienda instalar siempre las versiones “</w:t>
      </w:r>
      <w:proofErr w:type="spellStart"/>
      <w:r w:rsidRPr="00015D7A">
        <w:rPr>
          <w:sz w:val="24"/>
          <w:szCs w:val="24"/>
        </w:rPr>
        <w:t>Latest</w:t>
      </w:r>
      <w:proofErr w:type="spellEnd"/>
      <w:r w:rsidRPr="00015D7A">
        <w:rPr>
          <w:sz w:val="24"/>
          <w:szCs w:val="24"/>
        </w:rPr>
        <w:t>” ya que, estas son las últimas versiones de Cetis CWP.</w:t>
      </w:r>
      <w:r>
        <w:rPr>
          <w:sz w:val="24"/>
          <w:szCs w:val="24"/>
        </w:rPr>
        <w:t xml:space="preserve"> Link: </w:t>
      </w:r>
      <w:hyperlink r:id="rId8" w:history="1">
        <w:r w:rsidRPr="00D34603">
          <w:rPr>
            <w:rStyle w:val="Hipervnculo"/>
            <w:sz w:val="24"/>
            <w:szCs w:val="24"/>
          </w:rPr>
          <w:t>https://github.com/josprox/Cetis-CWP/releases</w:t>
        </w:r>
      </w:hyperlink>
    </w:p>
    <w:p w14:paraId="6A691108" w14:textId="453ACD8D" w:rsidR="00304901" w:rsidRPr="00304901" w:rsidRDefault="00B04DE0" w:rsidP="00B04DE0">
      <w:pPr>
        <w:jc w:val="center"/>
        <w:rPr>
          <w:sz w:val="24"/>
          <w:szCs w:val="24"/>
        </w:rPr>
      </w:pPr>
      <w:r w:rsidRPr="00B04DE0">
        <w:rPr>
          <w:sz w:val="24"/>
          <w:szCs w:val="24"/>
        </w:rPr>
        <w:drawing>
          <wp:inline distT="0" distB="0" distL="0" distR="0" wp14:anchorId="7BEC6632" wp14:editId="1D1C4664">
            <wp:extent cx="5612130" cy="25876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E00C" w14:textId="2C958F3C" w:rsidR="00015D7A" w:rsidRDefault="00B04DE0" w:rsidP="00015D7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descargado el archivo, abre tu sistema de hosting y sube </w:t>
      </w:r>
      <w:r w:rsidR="00927AD4">
        <w:rPr>
          <w:sz w:val="24"/>
          <w:szCs w:val="24"/>
        </w:rPr>
        <w:t>el archivo</w:t>
      </w:r>
      <w:r>
        <w:rPr>
          <w:sz w:val="24"/>
          <w:szCs w:val="24"/>
        </w:rPr>
        <w:t xml:space="preserve"> zip</w:t>
      </w:r>
      <w:r w:rsidR="00927AD4">
        <w:rPr>
          <w:sz w:val="24"/>
          <w:szCs w:val="24"/>
        </w:rPr>
        <w:t>, una vez hecho eso descomprímelo</w:t>
      </w:r>
      <w:r>
        <w:rPr>
          <w:sz w:val="24"/>
          <w:szCs w:val="24"/>
        </w:rPr>
        <w:t xml:space="preserve">, se recomienda subir el archivo por </w:t>
      </w:r>
      <w:proofErr w:type="spellStart"/>
      <w:r>
        <w:rPr>
          <w:sz w:val="24"/>
          <w:szCs w:val="24"/>
        </w:rPr>
        <w:t>sftp</w:t>
      </w:r>
      <w:proofErr w:type="spellEnd"/>
      <w:r>
        <w:rPr>
          <w:sz w:val="24"/>
          <w:szCs w:val="24"/>
        </w:rPr>
        <w:t xml:space="preserve"> o por </w:t>
      </w:r>
      <w:proofErr w:type="spellStart"/>
      <w:r>
        <w:rPr>
          <w:sz w:val="24"/>
          <w:szCs w:val="24"/>
        </w:rPr>
        <w:t>ftps</w:t>
      </w:r>
      <w:proofErr w:type="spellEnd"/>
      <w:r>
        <w:rPr>
          <w:sz w:val="24"/>
          <w:szCs w:val="24"/>
        </w:rPr>
        <w:t>.</w:t>
      </w:r>
    </w:p>
    <w:p w14:paraId="7321C5F0" w14:textId="034556E5" w:rsidR="00927AD4" w:rsidRPr="00927AD4" w:rsidRDefault="00D76D5E" w:rsidP="006248C6">
      <w:pPr>
        <w:jc w:val="center"/>
        <w:rPr>
          <w:sz w:val="24"/>
          <w:szCs w:val="24"/>
        </w:rPr>
      </w:pPr>
      <w:r w:rsidRPr="00D76D5E">
        <w:rPr>
          <w:sz w:val="24"/>
          <w:szCs w:val="24"/>
        </w:rPr>
        <w:drawing>
          <wp:inline distT="0" distB="0" distL="0" distR="0" wp14:anchorId="16233C60" wp14:editId="277ADABE">
            <wp:extent cx="5612130" cy="22498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D2EE" w14:textId="37B6B4AA" w:rsidR="00B04DE0" w:rsidRDefault="00B04DE0" w:rsidP="00015D7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</w:t>
      </w:r>
      <w:r w:rsidR="00D76D5E">
        <w:rPr>
          <w:sz w:val="24"/>
          <w:szCs w:val="24"/>
        </w:rPr>
        <w:t xml:space="preserve"> o usa</w:t>
      </w:r>
      <w:r>
        <w:rPr>
          <w:sz w:val="24"/>
          <w:szCs w:val="24"/>
        </w:rPr>
        <w:t xml:space="preserve"> una base de datos donde más adelante Cetis CWP se conectará para poder almacenar datos importantes. Se recomienda usar un cortejo </w:t>
      </w:r>
      <w:r w:rsidRPr="00B04DE0">
        <w:rPr>
          <w:sz w:val="24"/>
          <w:szCs w:val="24"/>
        </w:rPr>
        <w:t>utf8mb4_unicode_ci</w:t>
      </w:r>
      <w:r>
        <w:rPr>
          <w:sz w:val="24"/>
          <w:szCs w:val="24"/>
        </w:rPr>
        <w:t xml:space="preserve"> para la base de datos</w:t>
      </w:r>
      <w:r w:rsidR="00D76D5E">
        <w:rPr>
          <w:sz w:val="24"/>
          <w:szCs w:val="24"/>
        </w:rPr>
        <w:t xml:space="preserve"> y que la base de datos esté limpia</w:t>
      </w:r>
      <w:r>
        <w:rPr>
          <w:sz w:val="24"/>
          <w:szCs w:val="24"/>
        </w:rPr>
        <w:t>.</w:t>
      </w:r>
    </w:p>
    <w:p w14:paraId="13D774B0" w14:textId="209B909B" w:rsidR="00D76D5E" w:rsidRPr="00D76D5E" w:rsidRDefault="006248C6" w:rsidP="006248C6">
      <w:pPr>
        <w:jc w:val="center"/>
        <w:rPr>
          <w:sz w:val="24"/>
          <w:szCs w:val="24"/>
        </w:rPr>
      </w:pPr>
      <w:r w:rsidRPr="006248C6">
        <w:rPr>
          <w:sz w:val="24"/>
          <w:szCs w:val="24"/>
        </w:rPr>
        <w:lastRenderedPageBreak/>
        <w:drawing>
          <wp:inline distT="0" distB="0" distL="0" distR="0" wp14:anchorId="0B0757F0" wp14:editId="53114F35">
            <wp:extent cx="4676775" cy="29541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119" cy="295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B440" w14:textId="0AED6440" w:rsidR="00D76D5E" w:rsidRDefault="00D76D5E" w:rsidP="00015D7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Accede a tu dominio web para iniciar la descarga, para ello tendrás que abrirlo con la directiva /</w:t>
      </w:r>
      <w:proofErr w:type="spellStart"/>
      <w:r>
        <w:rPr>
          <w:sz w:val="24"/>
          <w:szCs w:val="24"/>
        </w:rPr>
        <w:t>installer.php</w:t>
      </w:r>
      <w:proofErr w:type="spellEnd"/>
      <w:r>
        <w:rPr>
          <w:sz w:val="24"/>
          <w:szCs w:val="24"/>
        </w:rPr>
        <w:t>, ejemplo: midominio.com/</w:t>
      </w:r>
      <w:proofErr w:type="spellStart"/>
      <w:r>
        <w:rPr>
          <w:sz w:val="24"/>
          <w:szCs w:val="24"/>
        </w:rPr>
        <w:t>installer.php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josprox.ovh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installer.php</w:t>
      </w:r>
      <w:proofErr w:type="spellEnd"/>
    </w:p>
    <w:p w14:paraId="502BB49B" w14:textId="0CD603B0" w:rsidR="006248C6" w:rsidRPr="006248C6" w:rsidRDefault="006248C6" w:rsidP="006248C6">
      <w:pPr>
        <w:jc w:val="center"/>
        <w:rPr>
          <w:sz w:val="24"/>
          <w:szCs w:val="24"/>
        </w:rPr>
      </w:pPr>
      <w:r w:rsidRPr="006248C6">
        <w:rPr>
          <w:sz w:val="24"/>
          <w:szCs w:val="24"/>
        </w:rPr>
        <w:drawing>
          <wp:inline distT="0" distB="0" distL="0" distR="0" wp14:anchorId="09581E47" wp14:editId="7AD74B75">
            <wp:extent cx="5612130" cy="27031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3600" w14:textId="55D0B4A8" w:rsidR="006248C6" w:rsidRDefault="006248C6" w:rsidP="00015D7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Desliza hacia abajo y llena los datos correspondientes para una instalación correcta.</w:t>
      </w:r>
    </w:p>
    <w:p w14:paraId="42AF65B3" w14:textId="7845E0E2" w:rsidR="006248C6" w:rsidRPr="006248C6" w:rsidRDefault="007B3550" w:rsidP="007B3550">
      <w:pPr>
        <w:jc w:val="center"/>
        <w:rPr>
          <w:sz w:val="24"/>
          <w:szCs w:val="24"/>
        </w:rPr>
      </w:pPr>
      <w:r w:rsidRPr="007B3550">
        <w:rPr>
          <w:sz w:val="24"/>
          <w:szCs w:val="24"/>
        </w:rPr>
        <w:lastRenderedPageBreak/>
        <w:drawing>
          <wp:inline distT="0" distB="0" distL="0" distR="0" wp14:anchorId="2BD12EDF" wp14:editId="04D890A5">
            <wp:extent cx="5612130" cy="27158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E0F8" w14:textId="0331CBCF" w:rsidR="006248C6" w:rsidRDefault="006248C6" w:rsidP="00015D7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Podrás decidir que tipo de instalación llevarás a cabo, puedes instalar Cetis CWP con los datos por defecto, dejar solo los datos importantes o instalarlo sin datos.</w:t>
      </w:r>
    </w:p>
    <w:p w14:paraId="28646AB7" w14:textId="51D074EE" w:rsidR="007B3550" w:rsidRPr="007B3550" w:rsidRDefault="007B3550" w:rsidP="007B3550">
      <w:pPr>
        <w:jc w:val="center"/>
        <w:rPr>
          <w:sz w:val="24"/>
          <w:szCs w:val="24"/>
        </w:rPr>
      </w:pPr>
      <w:r w:rsidRPr="007B3550">
        <w:rPr>
          <w:sz w:val="24"/>
          <w:szCs w:val="24"/>
        </w:rPr>
        <w:drawing>
          <wp:inline distT="0" distB="0" distL="0" distR="0" wp14:anchorId="4522A66D" wp14:editId="45C1A857">
            <wp:extent cx="5612130" cy="20993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B393" w14:textId="0D304F9D" w:rsidR="006248C6" w:rsidRDefault="006248C6" w:rsidP="00015D7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todo ha salido bien, te mostrará el siguiente mensaje.</w:t>
      </w:r>
    </w:p>
    <w:p w14:paraId="116B04D1" w14:textId="0E76887C" w:rsidR="007B3550" w:rsidRPr="007B3550" w:rsidRDefault="007B3550" w:rsidP="007B3550">
      <w:pPr>
        <w:jc w:val="center"/>
        <w:rPr>
          <w:sz w:val="24"/>
          <w:szCs w:val="24"/>
        </w:rPr>
      </w:pPr>
      <w:r w:rsidRPr="007B3550">
        <w:rPr>
          <w:sz w:val="24"/>
          <w:szCs w:val="24"/>
        </w:rPr>
        <w:drawing>
          <wp:inline distT="0" distB="0" distL="0" distR="0" wp14:anchorId="745EAAD3" wp14:editId="6ECC602E">
            <wp:extent cx="4248743" cy="115268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BC33" w14:textId="3192A48C" w:rsidR="007B3550" w:rsidRDefault="007B3550" w:rsidP="00015D7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Listo, desde ahora podrás usar Cetis CWP.</w:t>
      </w:r>
    </w:p>
    <w:p w14:paraId="61BF4E9F" w14:textId="33D63827" w:rsidR="007B3550" w:rsidRDefault="007B35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34F1E1" w14:textId="42C00F25" w:rsidR="007B3550" w:rsidRDefault="007B3550" w:rsidP="007B3550">
      <w:pPr>
        <w:pStyle w:val="Ttulo1"/>
        <w:jc w:val="center"/>
        <w:rPr>
          <w:b/>
          <w:bCs/>
        </w:rPr>
      </w:pPr>
      <w:bookmarkStart w:id="1" w:name="_Toc108888755"/>
      <w:r>
        <w:rPr>
          <w:b/>
          <w:bCs/>
        </w:rPr>
        <w:lastRenderedPageBreak/>
        <w:t>Instalación en servidor local (</w:t>
      </w:r>
      <w:proofErr w:type="spellStart"/>
      <w:r>
        <w:rPr>
          <w:b/>
          <w:bCs/>
        </w:rPr>
        <w:t>Xampp</w:t>
      </w:r>
      <w:proofErr w:type="spellEnd"/>
      <w:r>
        <w:rPr>
          <w:b/>
          <w:bCs/>
        </w:rPr>
        <w:t>).</w:t>
      </w:r>
      <w:bookmarkEnd w:id="1"/>
    </w:p>
    <w:p w14:paraId="362A4787" w14:textId="77777777" w:rsidR="00A32835" w:rsidRDefault="00A32835" w:rsidP="00A32835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015D7A">
        <w:rPr>
          <w:sz w:val="24"/>
          <w:szCs w:val="24"/>
        </w:rPr>
        <w:t xml:space="preserve">Accede a nuestro repositorio de </w:t>
      </w:r>
      <w:hyperlink r:id="rId16" w:history="1">
        <w:r w:rsidRPr="00015D7A">
          <w:rPr>
            <w:rStyle w:val="Hipervnculo"/>
            <w:sz w:val="24"/>
            <w:szCs w:val="24"/>
          </w:rPr>
          <w:t>github</w:t>
        </w:r>
      </w:hyperlink>
      <w:r w:rsidRPr="00015D7A">
        <w:rPr>
          <w:sz w:val="24"/>
          <w:szCs w:val="24"/>
        </w:rPr>
        <w:t xml:space="preserve"> y descarga la versión que tú quieras</w:t>
      </w:r>
      <w:r>
        <w:rPr>
          <w:sz w:val="24"/>
          <w:szCs w:val="24"/>
        </w:rPr>
        <w:t>, siempre descargarás el archivo installer.zip</w:t>
      </w:r>
      <w:r w:rsidRPr="00015D7A">
        <w:rPr>
          <w:sz w:val="24"/>
          <w:szCs w:val="24"/>
        </w:rPr>
        <w:t>, se recomienda instalar siempre las versiones “</w:t>
      </w:r>
      <w:proofErr w:type="spellStart"/>
      <w:r w:rsidRPr="00015D7A">
        <w:rPr>
          <w:sz w:val="24"/>
          <w:szCs w:val="24"/>
        </w:rPr>
        <w:t>Latest</w:t>
      </w:r>
      <w:proofErr w:type="spellEnd"/>
      <w:r w:rsidRPr="00015D7A">
        <w:rPr>
          <w:sz w:val="24"/>
          <w:szCs w:val="24"/>
        </w:rPr>
        <w:t>” ya que, estas son las últimas versiones de Cetis CWP.</w:t>
      </w:r>
      <w:r>
        <w:rPr>
          <w:sz w:val="24"/>
          <w:szCs w:val="24"/>
        </w:rPr>
        <w:t xml:space="preserve"> Link: </w:t>
      </w:r>
      <w:hyperlink r:id="rId17" w:history="1">
        <w:r w:rsidRPr="00D34603">
          <w:rPr>
            <w:rStyle w:val="Hipervnculo"/>
            <w:sz w:val="24"/>
            <w:szCs w:val="24"/>
          </w:rPr>
          <w:t>https://github.com/josprox/Cetis-CWP/releases</w:t>
        </w:r>
      </w:hyperlink>
    </w:p>
    <w:p w14:paraId="0F06C98F" w14:textId="77777777" w:rsidR="00A32835" w:rsidRPr="00304901" w:rsidRDefault="00A32835" w:rsidP="00A32835">
      <w:pPr>
        <w:jc w:val="center"/>
        <w:rPr>
          <w:sz w:val="24"/>
          <w:szCs w:val="24"/>
        </w:rPr>
      </w:pPr>
      <w:r w:rsidRPr="00B04DE0">
        <w:rPr>
          <w:sz w:val="24"/>
          <w:szCs w:val="24"/>
        </w:rPr>
        <w:drawing>
          <wp:inline distT="0" distB="0" distL="0" distR="0" wp14:anchorId="4B2AEBE7" wp14:editId="48A8CE97">
            <wp:extent cx="5612130" cy="25876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C89F" w14:textId="5E08D851" w:rsidR="00A32835" w:rsidRPr="00A32835" w:rsidRDefault="00A32835" w:rsidP="00A32835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descargado el archivo, </w:t>
      </w:r>
      <w:r>
        <w:rPr>
          <w:sz w:val="24"/>
          <w:szCs w:val="24"/>
        </w:rPr>
        <w:t xml:space="preserve">abre el directorio correspondiente de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, puede ser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htdocs</w:t>
      </w:r>
      <w:proofErr w:type="spellEnd"/>
      <w:r>
        <w:rPr>
          <w:sz w:val="24"/>
          <w:szCs w:val="24"/>
        </w:rPr>
        <w:t>/, ahora crea una carpeta donde alojarás el archivo zip</w:t>
      </w:r>
      <w:r>
        <w:rPr>
          <w:sz w:val="24"/>
          <w:szCs w:val="24"/>
        </w:rPr>
        <w:t>, una vez hecho eso descomprímelo</w:t>
      </w:r>
      <w:r>
        <w:rPr>
          <w:sz w:val="24"/>
          <w:szCs w:val="24"/>
        </w:rPr>
        <w:t>.</w:t>
      </w:r>
    </w:p>
    <w:p w14:paraId="0967EBC9" w14:textId="794A1DD1" w:rsidR="00A32835" w:rsidRPr="00A32835" w:rsidRDefault="00A32835" w:rsidP="00A3283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12F63C" wp14:editId="4050DD64">
            <wp:extent cx="3324225" cy="2400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1" t="8075" r="21291" b="13667"/>
                    <a:stretch/>
                  </pic:blipFill>
                  <pic:spPr bwMode="auto">
                    <a:xfrm>
                      <a:off x="0" y="0"/>
                      <a:ext cx="3324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3E60" w14:textId="77777777" w:rsidR="00A32835" w:rsidRDefault="00A32835" w:rsidP="00A32835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 o usa una base de datos donde más adelante Cetis CWP se conectará para poder almacenar datos importantes. Se recomienda usar un cortejo </w:t>
      </w:r>
      <w:r w:rsidRPr="00B04DE0">
        <w:rPr>
          <w:sz w:val="24"/>
          <w:szCs w:val="24"/>
        </w:rPr>
        <w:t>utf8mb4_unicode_ci</w:t>
      </w:r>
      <w:r>
        <w:rPr>
          <w:sz w:val="24"/>
          <w:szCs w:val="24"/>
        </w:rPr>
        <w:t xml:space="preserve"> para la base de datos y que la base de datos esté limpia.</w:t>
      </w:r>
    </w:p>
    <w:p w14:paraId="4617F665" w14:textId="145F7E1C" w:rsidR="00A32835" w:rsidRDefault="00A32835" w:rsidP="00A32835">
      <w:pPr>
        <w:jc w:val="center"/>
        <w:rPr>
          <w:sz w:val="24"/>
          <w:szCs w:val="24"/>
        </w:rPr>
      </w:pPr>
      <w:r w:rsidRPr="006248C6">
        <w:rPr>
          <w:sz w:val="24"/>
          <w:szCs w:val="24"/>
        </w:rPr>
        <w:lastRenderedPageBreak/>
        <w:drawing>
          <wp:inline distT="0" distB="0" distL="0" distR="0" wp14:anchorId="236A95E9" wp14:editId="4B05C723">
            <wp:extent cx="4676775" cy="295417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119" cy="295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83BE" w14:textId="70647D77" w:rsidR="00A32835" w:rsidRPr="00A32835" w:rsidRDefault="00A32835" w:rsidP="00A32835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A32835">
        <w:rPr>
          <w:sz w:val="24"/>
          <w:szCs w:val="24"/>
        </w:rPr>
        <w:t xml:space="preserve">Accede a </w:t>
      </w:r>
      <w:r w:rsidR="00461AE5">
        <w:rPr>
          <w:sz w:val="24"/>
          <w:szCs w:val="24"/>
        </w:rPr>
        <w:t xml:space="preserve">tu localhost y a la carpeta correspondiente abriendo </w:t>
      </w:r>
      <w:proofErr w:type="spellStart"/>
      <w:r w:rsidR="00461AE5">
        <w:rPr>
          <w:sz w:val="24"/>
          <w:szCs w:val="24"/>
        </w:rPr>
        <w:t>installer.php</w:t>
      </w:r>
      <w:proofErr w:type="spellEnd"/>
      <w:r w:rsidR="00461AE5">
        <w:rPr>
          <w:sz w:val="24"/>
          <w:szCs w:val="24"/>
        </w:rPr>
        <w:t>, en nuestro caso sería localhost/</w:t>
      </w:r>
      <w:proofErr w:type="spellStart"/>
      <w:r w:rsidR="00461AE5">
        <w:rPr>
          <w:sz w:val="24"/>
          <w:szCs w:val="24"/>
        </w:rPr>
        <w:t>cet</w:t>
      </w:r>
      <w:proofErr w:type="spellEnd"/>
      <w:r w:rsidR="00461AE5">
        <w:rPr>
          <w:sz w:val="24"/>
          <w:szCs w:val="24"/>
        </w:rPr>
        <w:t>/</w:t>
      </w:r>
      <w:proofErr w:type="spellStart"/>
      <w:r w:rsidR="00461AE5">
        <w:rPr>
          <w:sz w:val="24"/>
          <w:szCs w:val="24"/>
        </w:rPr>
        <w:t>installer.php</w:t>
      </w:r>
      <w:proofErr w:type="spellEnd"/>
    </w:p>
    <w:p w14:paraId="3ACF091C" w14:textId="77777777" w:rsidR="00A32835" w:rsidRPr="006248C6" w:rsidRDefault="00A32835" w:rsidP="00A32835">
      <w:pPr>
        <w:jc w:val="center"/>
        <w:rPr>
          <w:sz w:val="24"/>
          <w:szCs w:val="24"/>
        </w:rPr>
      </w:pPr>
      <w:r w:rsidRPr="006248C6">
        <w:rPr>
          <w:sz w:val="24"/>
          <w:szCs w:val="24"/>
        </w:rPr>
        <w:drawing>
          <wp:inline distT="0" distB="0" distL="0" distR="0" wp14:anchorId="3FA5A21C" wp14:editId="5048CFD5">
            <wp:extent cx="5612130" cy="270319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3F07" w14:textId="77777777" w:rsidR="00A32835" w:rsidRPr="00A32835" w:rsidRDefault="00A32835" w:rsidP="00A32835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A32835">
        <w:rPr>
          <w:sz w:val="24"/>
          <w:szCs w:val="24"/>
        </w:rPr>
        <w:t>Desliza hacia abajo y llena los datos correspondientes para una instalación correcta.</w:t>
      </w:r>
    </w:p>
    <w:p w14:paraId="3287D0CD" w14:textId="77777777" w:rsidR="00A32835" w:rsidRPr="006248C6" w:rsidRDefault="00A32835" w:rsidP="00A32835">
      <w:pPr>
        <w:jc w:val="center"/>
        <w:rPr>
          <w:sz w:val="24"/>
          <w:szCs w:val="24"/>
        </w:rPr>
      </w:pPr>
      <w:r w:rsidRPr="007B3550">
        <w:rPr>
          <w:sz w:val="24"/>
          <w:szCs w:val="24"/>
        </w:rPr>
        <w:lastRenderedPageBreak/>
        <w:drawing>
          <wp:inline distT="0" distB="0" distL="0" distR="0" wp14:anchorId="1459F90C" wp14:editId="5AB3EC97">
            <wp:extent cx="5612130" cy="271589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1979" w14:textId="39D928C3" w:rsidR="00A32835" w:rsidRPr="00A32835" w:rsidRDefault="00A32835" w:rsidP="00A32835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A32835">
        <w:rPr>
          <w:sz w:val="24"/>
          <w:szCs w:val="24"/>
        </w:rPr>
        <w:t xml:space="preserve">Podrás decidir </w:t>
      </w:r>
      <w:r w:rsidR="00461AE5" w:rsidRPr="00A32835">
        <w:rPr>
          <w:sz w:val="24"/>
          <w:szCs w:val="24"/>
        </w:rPr>
        <w:t>qué</w:t>
      </w:r>
      <w:r w:rsidRPr="00A32835">
        <w:rPr>
          <w:sz w:val="24"/>
          <w:szCs w:val="24"/>
        </w:rPr>
        <w:t xml:space="preserve"> tipo de instalación llevarás a cabo, puedes instalar Cetis CWP con los datos por defecto, dejar solo los datos importantes o instalarlo sin datos.</w:t>
      </w:r>
    </w:p>
    <w:p w14:paraId="1177F7FF" w14:textId="77777777" w:rsidR="00A32835" w:rsidRPr="007B3550" w:rsidRDefault="00A32835" w:rsidP="00A32835">
      <w:pPr>
        <w:jc w:val="center"/>
        <w:rPr>
          <w:sz w:val="24"/>
          <w:szCs w:val="24"/>
        </w:rPr>
      </w:pPr>
      <w:r w:rsidRPr="007B3550">
        <w:rPr>
          <w:sz w:val="24"/>
          <w:szCs w:val="24"/>
        </w:rPr>
        <w:drawing>
          <wp:inline distT="0" distB="0" distL="0" distR="0" wp14:anchorId="438855A4" wp14:editId="604A46EC">
            <wp:extent cx="5612130" cy="209931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BE97" w14:textId="77777777" w:rsidR="00A32835" w:rsidRPr="00A32835" w:rsidRDefault="00A32835" w:rsidP="00A32835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A32835">
        <w:rPr>
          <w:sz w:val="24"/>
          <w:szCs w:val="24"/>
        </w:rPr>
        <w:t>Si todo ha salido bien, te mostrará el siguiente mensaje.</w:t>
      </w:r>
    </w:p>
    <w:p w14:paraId="20A96F3D" w14:textId="77777777" w:rsidR="00A32835" w:rsidRPr="007B3550" w:rsidRDefault="00A32835" w:rsidP="00A32835">
      <w:pPr>
        <w:jc w:val="center"/>
        <w:rPr>
          <w:sz w:val="24"/>
          <w:szCs w:val="24"/>
        </w:rPr>
      </w:pPr>
      <w:r w:rsidRPr="007B3550">
        <w:rPr>
          <w:sz w:val="24"/>
          <w:szCs w:val="24"/>
        </w:rPr>
        <w:drawing>
          <wp:inline distT="0" distB="0" distL="0" distR="0" wp14:anchorId="1C8FBD7A" wp14:editId="5164C0D2">
            <wp:extent cx="4248743" cy="1152686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B41E" w14:textId="59B077C6" w:rsidR="00A32835" w:rsidRDefault="00A32835" w:rsidP="00A32835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A32835">
        <w:rPr>
          <w:sz w:val="24"/>
          <w:szCs w:val="24"/>
        </w:rPr>
        <w:t>Listo, desde ahora podrás usar Cetis CWP.</w:t>
      </w:r>
    </w:p>
    <w:p w14:paraId="61EFD67F" w14:textId="7F9FC43C" w:rsidR="00461AE5" w:rsidRDefault="00461A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624257" w14:textId="0AC98F9F" w:rsidR="00461AE5" w:rsidRDefault="00461AE5" w:rsidP="00461AE5">
      <w:pPr>
        <w:pStyle w:val="Ttulo1"/>
        <w:rPr>
          <w:b/>
          <w:bCs/>
        </w:rPr>
      </w:pPr>
      <w:bookmarkStart w:id="2" w:name="_Toc108888756"/>
      <w:r w:rsidRPr="00461AE5">
        <w:rPr>
          <w:b/>
          <w:bCs/>
        </w:rPr>
        <w:lastRenderedPageBreak/>
        <w:t>Instalación para versiones anteriores a "TIMELINET versión 6.3.3"</w:t>
      </w:r>
      <w:bookmarkEnd w:id="2"/>
    </w:p>
    <w:p w14:paraId="71978566" w14:textId="4DD17FB5" w:rsidR="00461AE5" w:rsidRPr="00461AE5" w:rsidRDefault="00461AE5" w:rsidP="00461AE5">
      <w:r w:rsidRPr="00DE798E">
        <w:rPr>
          <w:color w:val="FF0000"/>
        </w:rPr>
        <w:t>Advertencia</w:t>
      </w:r>
      <w:r>
        <w:t xml:space="preserve">: </w:t>
      </w:r>
      <w:r w:rsidRPr="00DE798E">
        <w:rPr>
          <w:color w:val="7030A0"/>
        </w:rPr>
        <w:t>No se recomienda instalar versiones inferiores a la versión 6.5 pero, si tú necesitas instalar una versión de Cetis CWP 6.3.3 o inferior, deberás seguir estos pasos.</w:t>
      </w:r>
    </w:p>
    <w:p w14:paraId="1A97F161" w14:textId="33C7A2C5" w:rsidR="00461AE5" w:rsidRPr="00461AE5" w:rsidRDefault="00461AE5" w:rsidP="00461AE5">
      <w:pPr>
        <w:jc w:val="both"/>
        <w:rPr>
          <w:sz w:val="24"/>
          <w:szCs w:val="24"/>
        </w:rPr>
      </w:pPr>
      <w:r w:rsidRPr="00461AE5">
        <w:rPr>
          <w:sz w:val="24"/>
          <w:szCs w:val="24"/>
        </w:rPr>
        <w:t xml:space="preserve">Descarga el archivo comprimido y </w:t>
      </w:r>
      <w:r w:rsidR="00DE798E" w:rsidRPr="00461AE5">
        <w:rPr>
          <w:sz w:val="24"/>
          <w:szCs w:val="24"/>
        </w:rPr>
        <w:t>guárdalo</w:t>
      </w:r>
      <w:r w:rsidRPr="00461AE5">
        <w:rPr>
          <w:sz w:val="24"/>
          <w:szCs w:val="24"/>
        </w:rPr>
        <w:t xml:space="preserve"> en una raíz de documentos de tú servidor. Si ocupas XAMPP puede ser: C:\xampp\htdocs</w:t>
      </w:r>
    </w:p>
    <w:p w14:paraId="5CC97C2B" w14:textId="6EDC43FD" w:rsidR="00461AE5" w:rsidRPr="00461AE5" w:rsidRDefault="00461AE5" w:rsidP="00461AE5">
      <w:pPr>
        <w:jc w:val="both"/>
        <w:rPr>
          <w:sz w:val="24"/>
          <w:szCs w:val="24"/>
        </w:rPr>
      </w:pPr>
      <w:r w:rsidRPr="00461AE5">
        <w:rPr>
          <w:sz w:val="24"/>
          <w:szCs w:val="24"/>
        </w:rPr>
        <w:t xml:space="preserve">Donde creamos una carpeta llamada Cetis CWP: C:\xampp\htdocs\cetis </w:t>
      </w:r>
      <w:proofErr w:type="spellStart"/>
      <w:r w:rsidRPr="00461AE5">
        <w:rPr>
          <w:sz w:val="24"/>
          <w:szCs w:val="24"/>
        </w:rPr>
        <w:t>cwp</w:t>
      </w:r>
      <w:proofErr w:type="spellEnd"/>
      <w:r w:rsidRPr="00461AE5">
        <w:rPr>
          <w:sz w:val="24"/>
          <w:szCs w:val="24"/>
        </w:rPr>
        <w:t>\</w:t>
      </w:r>
    </w:p>
    <w:p w14:paraId="6E150F1F" w14:textId="13293354" w:rsidR="00461AE5" w:rsidRPr="00461AE5" w:rsidRDefault="00461AE5" w:rsidP="00461AE5">
      <w:pPr>
        <w:jc w:val="both"/>
        <w:rPr>
          <w:sz w:val="24"/>
          <w:szCs w:val="24"/>
        </w:rPr>
      </w:pPr>
      <w:r w:rsidRPr="00461AE5">
        <w:rPr>
          <w:sz w:val="24"/>
          <w:szCs w:val="24"/>
        </w:rPr>
        <w:t>Ahora para poder empezar a usarlo deberás:</w:t>
      </w:r>
    </w:p>
    <w:p w14:paraId="38C43472" w14:textId="2EA2DF14" w:rsidR="00461AE5" w:rsidRPr="00461AE5" w:rsidRDefault="00461AE5" w:rsidP="00461AE5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461AE5">
        <w:rPr>
          <w:sz w:val="24"/>
          <w:szCs w:val="24"/>
        </w:rPr>
        <w:t>Crear una base de datos.</w:t>
      </w:r>
    </w:p>
    <w:p w14:paraId="1EE41628" w14:textId="3954D9A2" w:rsidR="00461AE5" w:rsidRPr="00461AE5" w:rsidRDefault="00461AE5" w:rsidP="00461AE5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461AE5">
        <w:rPr>
          <w:sz w:val="24"/>
          <w:szCs w:val="24"/>
        </w:rPr>
        <w:t>importar el archivo SQL que viene en la descarga.</w:t>
      </w:r>
    </w:p>
    <w:p w14:paraId="4BA77412" w14:textId="072DEDC1" w:rsidR="00461AE5" w:rsidRPr="00461AE5" w:rsidRDefault="00461AE5" w:rsidP="00461AE5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461AE5">
        <w:rPr>
          <w:sz w:val="24"/>
          <w:szCs w:val="24"/>
        </w:rPr>
        <w:t>Modificar el archivo "./</w:t>
      </w:r>
      <w:proofErr w:type="spellStart"/>
      <w:r w:rsidRPr="00461AE5">
        <w:rPr>
          <w:sz w:val="24"/>
          <w:szCs w:val="24"/>
        </w:rPr>
        <w:t>ps-conexion</w:t>
      </w:r>
      <w:proofErr w:type="spellEnd"/>
      <w:r w:rsidRPr="00461AE5">
        <w:rPr>
          <w:sz w:val="24"/>
          <w:szCs w:val="24"/>
        </w:rPr>
        <w:t>/</w:t>
      </w:r>
      <w:proofErr w:type="spellStart"/>
      <w:r w:rsidRPr="00461AE5">
        <w:rPr>
          <w:sz w:val="24"/>
          <w:szCs w:val="24"/>
        </w:rPr>
        <w:t>base_db.php</w:t>
      </w:r>
      <w:proofErr w:type="spellEnd"/>
      <w:r w:rsidRPr="00461AE5">
        <w:rPr>
          <w:sz w:val="24"/>
          <w:szCs w:val="24"/>
        </w:rPr>
        <w:t>" con los datos correspondientes para poder llevar una conexión exitosa.</w:t>
      </w:r>
    </w:p>
    <w:p w14:paraId="2F383200" w14:textId="721CC521" w:rsidR="00461AE5" w:rsidRPr="00461AE5" w:rsidRDefault="00461AE5" w:rsidP="00461AE5">
      <w:pPr>
        <w:jc w:val="both"/>
        <w:rPr>
          <w:sz w:val="24"/>
          <w:szCs w:val="24"/>
        </w:rPr>
      </w:pPr>
      <w:r w:rsidRPr="00461AE5">
        <w:rPr>
          <w:sz w:val="24"/>
          <w:szCs w:val="24"/>
        </w:rPr>
        <w:t>Listo, desde ahora podrás correr de una manera segura Cetis CWP.</w:t>
      </w:r>
    </w:p>
    <w:sectPr w:rsidR="00461AE5" w:rsidRPr="00461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F72"/>
    <w:multiLevelType w:val="hybridMultilevel"/>
    <w:tmpl w:val="103C3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16CC7"/>
    <w:multiLevelType w:val="hybridMultilevel"/>
    <w:tmpl w:val="746266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55309"/>
    <w:multiLevelType w:val="hybridMultilevel"/>
    <w:tmpl w:val="746266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550D9"/>
    <w:multiLevelType w:val="hybridMultilevel"/>
    <w:tmpl w:val="A76EC8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2C29"/>
    <w:multiLevelType w:val="hybridMultilevel"/>
    <w:tmpl w:val="746266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20EB5"/>
    <w:multiLevelType w:val="hybridMultilevel"/>
    <w:tmpl w:val="D6E49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15CFE"/>
    <w:multiLevelType w:val="hybridMultilevel"/>
    <w:tmpl w:val="103C3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035101">
    <w:abstractNumId w:val="2"/>
  </w:num>
  <w:num w:numId="2" w16cid:durableId="1451627966">
    <w:abstractNumId w:val="3"/>
  </w:num>
  <w:num w:numId="3" w16cid:durableId="1266575045">
    <w:abstractNumId w:val="5"/>
  </w:num>
  <w:num w:numId="4" w16cid:durableId="1510413656">
    <w:abstractNumId w:val="1"/>
  </w:num>
  <w:num w:numId="5" w16cid:durableId="1164466571">
    <w:abstractNumId w:val="0"/>
  </w:num>
  <w:num w:numId="6" w16cid:durableId="1455948061">
    <w:abstractNumId w:val="4"/>
  </w:num>
  <w:num w:numId="7" w16cid:durableId="1440223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62"/>
    <w:rsid w:val="00015D7A"/>
    <w:rsid w:val="001A741B"/>
    <w:rsid w:val="0023258F"/>
    <w:rsid w:val="00304901"/>
    <w:rsid w:val="00461AE5"/>
    <w:rsid w:val="006071A2"/>
    <w:rsid w:val="006248C6"/>
    <w:rsid w:val="007B3550"/>
    <w:rsid w:val="0092071A"/>
    <w:rsid w:val="00927AD4"/>
    <w:rsid w:val="00A32835"/>
    <w:rsid w:val="00B04DE0"/>
    <w:rsid w:val="00D76D5E"/>
    <w:rsid w:val="00DE798E"/>
    <w:rsid w:val="00E219CD"/>
    <w:rsid w:val="00E932DC"/>
    <w:rsid w:val="00EE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7D41"/>
  <w15:chartTrackingRefBased/>
  <w15:docId w15:val="{E1ACA120-EB8B-4D85-BDAB-FF4D4D0E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835"/>
  </w:style>
  <w:style w:type="paragraph" w:styleId="Ttulo1">
    <w:name w:val="heading 1"/>
    <w:basedOn w:val="Normal"/>
    <w:next w:val="Normal"/>
    <w:link w:val="Ttulo1Car"/>
    <w:uiPriority w:val="9"/>
    <w:qFormat/>
    <w:rsid w:val="00E21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1A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3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21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219CD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34"/>
    <w:qFormat/>
    <w:rsid w:val="00015D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5D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D7A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927AD4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27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1AE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prox/Cetis-CWP/release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github.com/josprox/Cetis-CWP/release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josprox/Cetis-CWP/relea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osprox/Cetis-CWP/releas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hal\Documents\Plantillas%20personalizadas%20de%20Office\Cetis%20CWP%20Documentaci&#243;n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7708E-A7A1-4BED-887C-63ACCD434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Cetis CWP Documentación.dotm</Template>
  <TotalTime>109</TotalTime>
  <Pages>9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Melchor Estrada</dc:creator>
  <cp:keywords/>
  <dc:description/>
  <cp:lastModifiedBy>José Melchor Estrada</cp:lastModifiedBy>
  <cp:revision>3</cp:revision>
  <dcterms:created xsi:type="dcterms:W3CDTF">2022-07-16T21:42:00Z</dcterms:created>
  <dcterms:modified xsi:type="dcterms:W3CDTF">2022-07-16T23:32:00Z</dcterms:modified>
</cp:coreProperties>
</file>