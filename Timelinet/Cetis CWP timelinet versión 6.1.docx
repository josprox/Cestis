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E0B3" w:themeColor="accent6" w:themeTint="66"/>
  <w:body>
    <w:p w14:paraId="7861A6C3" w14:textId="621A93D0" w:rsidR="000D3685" w:rsidRPr="00737E62" w:rsidRDefault="00737E62" w:rsidP="000D3685">
      <w:pPr>
        <w:pBdr>
          <w:bottom w:val="single" w:sz="12" w:space="1" w:color="auto"/>
        </w:pBdr>
        <w:rPr>
          <w:sz w:val="32"/>
          <w:szCs w:val="32"/>
        </w:rPr>
      </w:pPr>
      <w:r w:rsidRPr="00737E62">
        <w:rPr>
          <w:noProof/>
          <w:sz w:val="32"/>
          <w:szCs w:val="32"/>
        </w:rPr>
        <w:drawing>
          <wp:inline distT="0" distB="0" distL="0" distR="0" wp14:anchorId="6B7CB22A" wp14:editId="551FBE62">
            <wp:extent cx="5612130" cy="2308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336"/>
      </w:tblGrid>
      <w:tr w:rsidR="00737E62" w:rsidRPr="00737E62" w14:paraId="21513ED6" w14:textId="77777777" w:rsidTr="000D3685">
        <w:trPr>
          <w:jc w:val="center"/>
        </w:trPr>
        <w:tc>
          <w:tcPr>
            <w:tcW w:w="4106" w:type="dxa"/>
          </w:tcPr>
          <w:p w14:paraId="55476C71" w14:textId="77777777" w:rsidR="00737E62" w:rsidRP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Cetis CWP: Cetis Control We</w:t>
            </w:r>
            <w:r>
              <w:rPr>
                <w:sz w:val="32"/>
                <w:szCs w:val="32"/>
                <w:lang w:val="en-US"/>
              </w:rPr>
              <w:t>b Panel</w:t>
            </w:r>
          </w:p>
        </w:tc>
        <w:tc>
          <w:tcPr>
            <w:tcW w:w="4336" w:type="dxa"/>
          </w:tcPr>
          <w:p w14:paraId="30181094" w14:textId="77777777" w:rsid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Timelinet</w:t>
            </w:r>
            <w:r>
              <w:rPr>
                <w:sz w:val="32"/>
                <w:szCs w:val="32"/>
                <w:lang w:val="en-US"/>
              </w:rPr>
              <w:t xml:space="preserve"> versi</w:t>
            </w:r>
            <w:r w:rsidR="000D3685">
              <w:rPr>
                <w:sz w:val="32"/>
                <w:szCs w:val="32"/>
                <w:lang w:val="en-US"/>
              </w:rPr>
              <w:t>ó</w:t>
            </w:r>
            <w:r>
              <w:rPr>
                <w:sz w:val="32"/>
                <w:szCs w:val="32"/>
                <w:lang w:val="en-US"/>
              </w:rPr>
              <w:t>n:</w:t>
            </w:r>
          </w:p>
          <w:p w14:paraId="2640DC54" w14:textId="38C1DD78" w:rsidR="000D3685" w:rsidRPr="00737E62" w:rsidRDefault="00572A82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6.1</w:t>
            </w:r>
          </w:p>
        </w:tc>
      </w:tr>
      <w:tr w:rsidR="000D3685" w:rsidRPr="00737E62" w14:paraId="066B4668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44E453AF" w14:textId="77777777" w:rsidR="000D3685" w:rsidRPr="00737E62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JOSPROX MX | Internacional</w:t>
            </w:r>
          </w:p>
        </w:tc>
      </w:tr>
      <w:tr w:rsidR="000D3685" w:rsidRPr="00737E62" w14:paraId="1D3DDA9C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5C78B17C" w14:textId="77777777" w:rsidR="000D3685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Fecha: </w:t>
            </w: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</w:rPr>
              <w:instrText xml:space="preserve"> TIME \@ "dd/MM/yyyy hh:mm am/pm"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C22D5D">
              <w:rPr>
                <w:noProof/>
                <w:sz w:val="32"/>
                <w:szCs w:val="32"/>
              </w:rPr>
              <w:t>22/04/2022 07:34 p. m.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68F8501C" w14:textId="01577E61" w:rsidR="000D3685" w:rsidRDefault="000D3685">
      <w:pPr>
        <w:pBdr>
          <w:bottom w:val="single" w:sz="12" w:space="1" w:color="auto"/>
        </w:pBdr>
        <w:rPr>
          <w:lang w:val="en-US"/>
        </w:rPr>
      </w:pPr>
    </w:p>
    <w:sdt>
      <w:sdtPr>
        <w:rPr>
          <w:lang w:val="es-ES"/>
        </w:rPr>
        <w:id w:val="-8555809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E99715" w14:textId="16E7A705" w:rsidR="00C22D5D" w:rsidRDefault="00C22D5D">
          <w:pPr>
            <w:pStyle w:val="TtuloTDC"/>
          </w:pPr>
          <w:r>
            <w:rPr>
              <w:lang w:val="es-ES"/>
            </w:rPr>
            <w:t>Contenido</w:t>
          </w:r>
        </w:p>
        <w:p w14:paraId="7157AAF1" w14:textId="2836FBA3" w:rsidR="001D0FEA" w:rsidRDefault="00C22D5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50472" w:history="1">
            <w:r w:rsidR="001D0FEA" w:rsidRPr="00A8263C">
              <w:rPr>
                <w:rStyle w:val="Hipervnculo"/>
                <w:noProof/>
              </w:rPr>
              <w:t>Introducción:</w:t>
            </w:r>
            <w:r w:rsidR="001D0FEA">
              <w:rPr>
                <w:noProof/>
                <w:webHidden/>
              </w:rPr>
              <w:tab/>
            </w:r>
            <w:r w:rsidR="001D0FEA">
              <w:rPr>
                <w:noProof/>
                <w:webHidden/>
              </w:rPr>
              <w:fldChar w:fldCharType="begin"/>
            </w:r>
            <w:r w:rsidR="001D0FEA">
              <w:rPr>
                <w:noProof/>
                <w:webHidden/>
              </w:rPr>
              <w:instrText xml:space="preserve"> PAGEREF _Toc101550472 \h </w:instrText>
            </w:r>
            <w:r w:rsidR="001D0FEA">
              <w:rPr>
                <w:noProof/>
                <w:webHidden/>
              </w:rPr>
            </w:r>
            <w:r w:rsidR="001D0FEA">
              <w:rPr>
                <w:noProof/>
                <w:webHidden/>
              </w:rPr>
              <w:fldChar w:fldCharType="separate"/>
            </w:r>
            <w:r w:rsidR="001D0FEA">
              <w:rPr>
                <w:noProof/>
                <w:webHidden/>
              </w:rPr>
              <w:t>1</w:t>
            </w:r>
            <w:r w:rsidR="001D0FEA">
              <w:rPr>
                <w:noProof/>
                <w:webHidden/>
              </w:rPr>
              <w:fldChar w:fldCharType="end"/>
            </w:r>
          </w:hyperlink>
        </w:p>
        <w:p w14:paraId="4B45E407" w14:textId="73BC661A" w:rsidR="001D0FEA" w:rsidRDefault="001D0FE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50473" w:history="1">
            <w:r w:rsidRPr="00A8263C">
              <w:rPr>
                <w:rStyle w:val="Hipervnculo"/>
                <w:noProof/>
              </w:rPr>
              <w:t>Cetis CWP 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B07E" w14:textId="76D62222" w:rsidR="001D0FEA" w:rsidRDefault="001D0FE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50474" w:history="1">
            <w:r w:rsidRPr="00A8263C">
              <w:rPr>
                <w:rStyle w:val="Hipervnculo"/>
                <w:noProof/>
              </w:rPr>
              <w:t>Cetis CWP web, sección de maestros: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A458" w14:textId="7BA7971A" w:rsidR="001D0FEA" w:rsidRDefault="001D0FE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50475" w:history="1">
            <w:r w:rsidRPr="00A8263C">
              <w:rPr>
                <w:rStyle w:val="Hipervnculo"/>
                <w:noProof/>
              </w:rPr>
              <w:t>Cetis CWP web, sección alumnos (usuarios):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A440" w14:textId="001857BE" w:rsidR="001D0FEA" w:rsidRDefault="001D0FE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50476" w:history="1">
            <w:r w:rsidRPr="00A8263C">
              <w:rPr>
                <w:rStyle w:val="Hipervnculo"/>
                <w:noProof/>
              </w:rPr>
              <w:t>Cetis CWP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14C1" w14:textId="38B50E3C" w:rsidR="001D0FEA" w:rsidRDefault="001D0F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50477" w:history="1">
            <w:r w:rsidRPr="00A8263C">
              <w:rPr>
                <w:rStyle w:val="Hipervnculo"/>
                <w:noProof/>
              </w:rPr>
              <w:t>En 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DA00" w14:textId="659A775A" w:rsidR="001D0FEA" w:rsidRDefault="001D0F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50478" w:history="1">
            <w:r w:rsidRPr="00A8263C">
              <w:rPr>
                <w:rStyle w:val="Hipervnculo"/>
                <w:noProof/>
              </w:rPr>
              <w:t>En 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FA14" w14:textId="4F5CA974" w:rsidR="001D0FEA" w:rsidRDefault="001D0FE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50479" w:history="1">
            <w:r w:rsidRPr="00A8263C">
              <w:rPr>
                <w:rStyle w:val="Hipervnculo"/>
                <w:noProof/>
              </w:rPr>
              <w:t>Otras mejoras: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D0F4" w14:textId="2BACC76E" w:rsidR="00C22D5D" w:rsidRDefault="00C22D5D">
          <w:r>
            <w:rPr>
              <w:b/>
              <w:bCs/>
              <w:lang w:val="es-ES"/>
            </w:rPr>
            <w:fldChar w:fldCharType="end"/>
          </w:r>
        </w:p>
      </w:sdtContent>
    </w:sdt>
    <w:p w14:paraId="7B16464C" w14:textId="16CB6FD1" w:rsidR="00C22D5D" w:rsidRDefault="00AC5027" w:rsidP="00572A82">
      <w:pPr>
        <w:pStyle w:val="Ttulo1"/>
      </w:pPr>
      <w:bookmarkStart w:id="0" w:name="_Toc101550472"/>
      <w:r>
        <w:t>Introducción:</w:t>
      </w:r>
      <w:bookmarkEnd w:id="0"/>
    </w:p>
    <w:p w14:paraId="19264047" w14:textId="6B684EDF" w:rsidR="000D3685" w:rsidRDefault="00C22D5D" w:rsidP="00C22D5D">
      <w:pPr>
        <w:jc w:val="both"/>
      </w:pPr>
      <w:r>
        <w:t>En esta versión se hicieron varias mejoras a Cetis Control Web Panel, tratando de hacer mas dinámico el sitio web, es por ello que se agregaron ciertas características tanto para los alumnos cómo para los maestros.</w:t>
      </w:r>
    </w:p>
    <w:p w14:paraId="403B3C74" w14:textId="376D9B45" w:rsidR="00AC5027" w:rsidRDefault="00AC5027" w:rsidP="00572A82">
      <w:pPr>
        <w:pStyle w:val="Ttulo2"/>
      </w:pPr>
      <w:bookmarkStart w:id="1" w:name="_Toc101550473"/>
      <w:r>
        <w:t>Cetis CWP Admin:</w:t>
      </w:r>
      <w:bookmarkEnd w:id="1"/>
    </w:p>
    <w:p w14:paraId="7D0E756F" w14:textId="5F85BD2C" w:rsidR="00AC5027" w:rsidRDefault="00AC5027" w:rsidP="00AC5027">
      <w:pPr>
        <w:pStyle w:val="Prrafodelista"/>
        <w:numPr>
          <w:ilvl w:val="0"/>
          <w:numId w:val="2"/>
        </w:numPr>
        <w:jc w:val="both"/>
      </w:pPr>
      <w:r>
        <w:t xml:space="preserve">Se han añadido números de control para que muchos alumnos puedan registrarse </w:t>
      </w:r>
      <w:r w:rsidR="00572A82">
        <w:t>sin problemas.</w:t>
      </w:r>
    </w:p>
    <w:p w14:paraId="44092228" w14:textId="27D9A7D0" w:rsidR="00572A82" w:rsidRDefault="00572A82" w:rsidP="00AC5027">
      <w:pPr>
        <w:pStyle w:val="Prrafodelista"/>
        <w:numPr>
          <w:ilvl w:val="0"/>
          <w:numId w:val="2"/>
        </w:numPr>
        <w:jc w:val="both"/>
      </w:pPr>
      <w:r>
        <w:lastRenderedPageBreak/>
        <w:t>En la base de datos se mejoró la tabla “</w:t>
      </w:r>
      <w:proofErr w:type="spellStart"/>
      <w:r>
        <w:t>arg_public</w:t>
      </w:r>
      <w:proofErr w:type="spellEnd"/>
      <w:r>
        <w:t xml:space="preserve"> (Arreglo público)”, para así poder permitir que los maestros puedan publicar sus anuncios a ciertos usuarios.</w:t>
      </w:r>
    </w:p>
    <w:p w14:paraId="7ED3FA77" w14:textId="44467A83" w:rsidR="00572A82" w:rsidRDefault="00572A82" w:rsidP="00AC5027">
      <w:pPr>
        <w:pStyle w:val="Prrafodelista"/>
        <w:numPr>
          <w:ilvl w:val="0"/>
          <w:numId w:val="2"/>
        </w:numPr>
        <w:jc w:val="both"/>
      </w:pPr>
      <w:r>
        <w:t>Se agregó en la base de datos y en el MVC (Modelo Vista Controlador) de laravel las nuevas tablas que permiten publicar “Anuncios” a los maestros.</w:t>
      </w:r>
    </w:p>
    <w:p w14:paraId="6305909C" w14:textId="4FD06DBF" w:rsidR="00C22D5D" w:rsidRDefault="00C22D5D" w:rsidP="00572A82">
      <w:pPr>
        <w:pStyle w:val="Ttulo2"/>
      </w:pPr>
      <w:bookmarkStart w:id="2" w:name="_Toc101550474"/>
      <w:r>
        <w:t>Cetis CWP web</w:t>
      </w:r>
      <w:r w:rsidR="00AC5027">
        <w:t>, s</w:t>
      </w:r>
      <w:r w:rsidR="00AC5027">
        <w:t>ección de maestros:</w:t>
      </w:r>
      <w:bookmarkEnd w:id="2"/>
    </w:p>
    <w:p w14:paraId="5E543A3B" w14:textId="7A369DD3" w:rsidR="00C22D5D" w:rsidRDefault="00C22D5D" w:rsidP="00AC5027">
      <w:pPr>
        <w:pStyle w:val="Prrafodelista"/>
        <w:numPr>
          <w:ilvl w:val="0"/>
          <w:numId w:val="1"/>
        </w:numPr>
        <w:jc w:val="both"/>
      </w:pPr>
      <w:r>
        <w:t>Para la sección de maestros, se le habilitó al maestro la posibilidad llamada “Configurar Plataforma”, su objetivo de esta posibilidad es que, el maestro podrá registrar otro grado, grupo, especialidad y turno correspondiente para sus alumnos. Anteriormente el maestro estaba limitado a que, con solo una cuenta</w:t>
      </w:r>
      <w:r w:rsidR="00572A82">
        <w:t>, podría</w:t>
      </w:r>
      <w:r>
        <w:t xml:space="preserve"> </w:t>
      </w:r>
      <w:r w:rsidR="00AC5027">
        <w:t>publica</w:t>
      </w:r>
      <w:r w:rsidR="00572A82">
        <w:t>r</w:t>
      </w:r>
      <w:r>
        <w:t xml:space="preserve"> para todos los usuarios</w:t>
      </w:r>
      <w:r w:rsidR="00572A82">
        <w:t>, esto</w:t>
      </w:r>
      <w:r>
        <w:t xml:space="preserve"> provocando que otros</w:t>
      </w:r>
      <w:r w:rsidRPr="00C22D5D">
        <w:t xml:space="preserve"> </w:t>
      </w:r>
      <w:r>
        <w:t>grado</w:t>
      </w:r>
      <w:r>
        <w:t>s</w:t>
      </w:r>
      <w:r>
        <w:t>, grupo</w:t>
      </w:r>
      <w:r>
        <w:t>s</w:t>
      </w:r>
      <w:r>
        <w:t>, especialidad</w:t>
      </w:r>
      <w:r>
        <w:t>es</w:t>
      </w:r>
      <w:r>
        <w:t xml:space="preserve"> y turno</w:t>
      </w:r>
      <w:r>
        <w:t>s pudieran leer todo sin especificar solo a sus grupos correspondientes.</w:t>
      </w:r>
    </w:p>
    <w:p w14:paraId="04DB8250" w14:textId="0E35B1FF" w:rsidR="00AC5027" w:rsidRDefault="00AC5027" w:rsidP="00AC5027">
      <w:pPr>
        <w:pStyle w:val="Prrafodelista"/>
        <w:numPr>
          <w:ilvl w:val="0"/>
          <w:numId w:val="1"/>
        </w:numPr>
        <w:jc w:val="both"/>
      </w:pPr>
      <w:r>
        <w:t>En la sección “Publicaciones” se agregó la posibilidad de poder elegir hacia quién va dirigida su publicación.</w:t>
      </w:r>
    </w:p>
    <w:p w14:paraId="51952E6C" w14:textId="4C638DBF" w:rsidR="00AC5027" w:rsidRDefault="00AC5027" w:rsidP="00AC5027">
      <w:pPr>
        <w:pStyle w:val="Prrafodelista"/>
        <w:numPr>
          <w:ilvl w:val="0"/>
          <w:numId w:val="1"/>
        </w:numPr>
        <w:jc w:val="both"/>
      </w:pPr>
      <w:r>
        <w:t>En la pestaña “Notificaciones” ahora muestra las alertas que puede enviar el administrador del sistema de Cetis CWP para poder comunicar incidentes, advertencias, peligros y procesos completados.</w:t>
      </w:r>
    </w:p>
    <w:p w14:paraId="180C9188" w14:textId="5AE48A58" w:rsidR="00AC5027" w:rsidRDefault="00AC5027" w:rsidP="00572A82">
      <w:pPr>
        <w:pStyle w:val="Ttulo2"/>
      </w:pPr>
      <w:bookmarkStart w:id="3" w:name="_Toc101550475"/>
      <w:r>
        <w:t>Cetis CWP web, sección alumnos (usuarios):</w:t>
      </w:r>
      <w:bookmarkEnd w:id="3"/>
    </w:p>
    <w:p w14:paraId="511A94F2" w14:textId="5D3E2DE9" w:rsidR="00AC5027" w:rsidRDefault="00AC5027" w:rsidP="00AC5027">
      <w:pPr>
        <w:pStyle w:val="Prrafodelista"/>
        <w:numPr>
          <w:ilvl w:val="0"/>
          <w:numId w:val="1"/>
        </w:numPr>
        <w:jc w:val="both"/>
      </w:pPr>
      <w:r>
        <w:t>Los alumnos ahora verán las publicaciones correspondientes a su grado, grupo, especialidad y turno, permitiendo solo ver lo que sus maestros correspondientes les publiquen.</w:t>
      </w:r>
    </w:p>
    <w:p w14:paraId="7C8F5470" w14:textId="3CD81B8F" w:rsidR="00AC5027" w:rsidRDefault="00AC5027" w:rsidP="00AC5027">
      <w:pPr>
        <w:pStyle w:val="Prrafodelista"/>
        <w:numPr>
          <w:ilvl w:val="0"/>
          <w:numId w:val="1"/>
        </w:numPr>
        <w:jc w:val="both"/>
      </w:pPr>
      <w:r>
        <w:t>Se habilitó el botón “Ver más”, donde el usuario podrá ver las publicaciones mas viejas de sus maestros, esto en base a una paginación.</w:t>
      </w:r>
    </w:p>
    <w:p w14:paraId="461140A6" w14:textId="755B722F" w:rsidR="00AC5027" w:rsidRDefault="00AC5027" w:rsidP="00572A82">
      <w:pPr>
        <w:pStyle w:val="Ttulo2"/>
      </w:pPr>
      <w:bookmarkStart w:id="4" w:name="_Toc101550476"/>
      <w:r>
        <w:t>Cetis CWP APP:</w:t>
      </w:r>
      <w:bookmarkEnd w:id="4"/>
    </w:p>
    <w:p w14:paraId="5038756D" w14:textId="147D817F" w:rsidR="00AC5027" w:rsidRDefault="00AC5027" w:rsidP="00AC5027">
      <w:pPr>
        <w:pStyle w:val="Prrafodelista"/>
        <w:numPr>
          <w:ilvl w:val="0"/>
          <w:numId w:val="1"/>
        </w:numPr>
        <w:jc w:val="both"/>
      </w:pPr>
      <w:r>
        <w:t>Se solucionó el problema que no permitía regresar al inicio, pues este cerraba su sesión inesperadamente.</w:t>
      </w:r>
    </w:p>
    <w:p w14:paraId="55B6DEB8" w14:textId="554A2348" w:rsidR="001D0FEA" w:rsidRDefault="001D0FEA" w:rsidP="001D0FEA">
      <w:pPr>
        <w:pStyle w:val="Ttulo1"/>
      </w:pPr>
      <w:bookmarkStart w:id="5" w:name="_Toc101550477"/>
      <w:r>
        <w:t>En conclusión:</w:t>
      </w:r>
      <w:bookmarkEnd w:id="5"/>
    </w:p>
    <w:p w14:paraId="6E494553" w14:textId="77777777" w:rsidR="001D0FEA" w:rsidRDefault="001D0FEA" w:rsidP="001D0FEA">
      <w:pPr>
        <w:pStyle w:val="Ttulo1"/>
      </w:pPr>
      <w:bookmarkStart w:id="6" w:name="_Toc101550478"/>
      <w:r>
        <w:t>En conclusión:</w:t>
      </w:r>
      <w:bookmarkEnd w:id="6"/>
    </w:p>
    <w:p w14:paraId="183868A3" w14:textId="64D5A626" w:rsidR="001D0FEA" w:rsidRPr="001D0FEA" w:rsidRDefault="001D0FEA" w:rsidP="001D0FEA">
      <w:r>
        <w:t>La aplicación web llamada Cetis CWP se encuentra en una versión estable con la posibilidad de mejorarse.</w:t>
      </w:r>
    </w:p>
    <w:p w14:paraId="0FC8D6E8" w14:textId="4D0BB5CC" w:rsidR="001D0FEA" w:rsidRPr="001D0FEA" w:rsidRDefault="001D0FEA" w:rsidP="001D0FEA">
      <w:pPr>
        <w:pStyle w:val="Ttulo3"/>
      </w:pPr>
      <w:bookmarkStart w:id="7" w:name="_Toc101550479"/>
      <w:r>
        <w:t>Otras mejoras:</w:t>
      </w:r>
      <w:bookmarkEnd w:id="7"/>
    </w:p>
    <w:p w14:paraId="1F92B9DF" w14:textId="69AABA38" w:rsidR="00C22D5D" w:rsidRPr="00C22D5D" w:rsidRDefault="00572A82" w:rsidP="00C22D5D">
      <w:pPr>
        <w:jc w:val="both"/>
      </w:pPr>
      <w:r>
        <w:t xml:space="preserve">Con estas mejoras se solucionaron pequeños errores de seguridad que tenía </w:t>
      </w:r>
      <w:proofErr w:type="spellStart"/>
      <w:r>
        <w:t>Cestis</w:t>
      </w:r>
      <w:proofErr w:type="spellEnd"/>
      <w:r>
        <w:t xml:space="preserve"> (La versión antigua de Cetis CWP)</w:t>
      </w:r>
      <w:r w:rsidR="001D0FEA">
        <w:t>.</w:t>
      </w:r>
    </w:p>
    <w:sectPr w:rsidR="00C22D5D" w:rsidRPr="00C22D5D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32EC3" w14:textId="77777777" w:rsidR="006560C2" w:rsidRDefault="006560C2" w:rsidP="000D3685">
      <w:pPr>
        <w:spacing w:after="0" w:line="240" w:lineRule="auto"/>
      </w:pPr>
      <w:r>
        <w:separator/>
      </w:r>
    </w:p>
  </w:endnote>
  <w:endnote w:type="continuationSeparator" w:id="0">
    <w:p w14:paraId="31D47611" w14:textId="77777777" w:rsidR="006560C2" w:rsidRDefault="006560C2" w:rsidP="000D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572A82" w14:paraId="1B45769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468BB30A161B471B84A5C73A9D3FADF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A1F0B49" w14:textId="50A97AC2" w:rsidR="00572A82" w:rsidRDefault="00572A8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Jose Luis Melchor Estrada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400BC52" w14:textId="77777777" w:rsidR="00572A82" w:rsidRDefault="00572A82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A6EC355" w14:textId="77777777" w:rsidR="000D3685" w:rsidRDefault="000D36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7B024" w14:textId="77777777" w:rsidR="006560C2" w:rsidRDefault="006560C2" w:rsidP="000D3685">
      <w:pPr>
        <w:spacing w:after="0" w:line="240" w:lineRule="auto"/>
      </w:pPr>
      <w:r>
        <w:separator/>
      </w:r>
    </w:p>
  </w:footnote>
  <w:footnote w:type="continuationSeparator" w:id="0">
    <w:p w14:paraId="24103317" w14:textId="77777777" w:rsidR="006560C2" w:rsidRDefault="006560C2" w:rsidP="000D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A8C23" w14:textId="77777777" w:rsidR="000D3685" w:rsidRDefault="006560C2">
    <w:pPr>
      <w:pStyle w:val="Encabezado"/>
    </w:pPr>
    <w:r>
      <w:rPr>
        <w:noProof/>
      </w:rPr>
      <w:pict w14:anchorId="6F96FA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5" o:spid="_x0000_s2050" type="#_x0000_t75" style="position:absolute;margin-left:0;margin-top:0;width:441.75pt;height:154.6pt;z-index:-251657216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9E5C8" w14:textId="77777777" w:rsidR="000D3685" w:rsidRDefault="006560C2">
    <w:pPr>
      <w:pStyle w:val="Encabezado"/>
    </w:pPr>
    <w:r>
      <w:rPr>
        <w:noProof/>
      </w:rPr>
      <w:pict w14:anchorId="0E0A32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6" o:spid="_x0000_s2051" type="#_x0000_t75" style="position:absolute;margin-left:0;margin-top:0;width:441.75pt;height:154.6pt;z-index:-251656192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6D711" w14:textId="77777777" w:rsidR="000D3685" w:rsidRDefault="006560C2">
    <w:pPr>
      <w:pStyle w:val="Encabezado"/>
    </w:pPr>
    <w:r>
      <w:rPr>
        <w:noProof/>
      </w:rPr>
      <w:pict w14:anchorId="3845F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4" o:spid="_x0000_s2049" type="#_x0000_t75" style="position:absolute;margin-left:0;margin-top:0;width:441.75pt;height:154.6pt;z-index:-251658240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05DCB"/>
    <w:multiLevelType w:val="hybridMultilevel"/>
    <w:tmpl w:val="76680294"/>
    <w:lvl w:ilvl="0" w:tplc="121E7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15401"/>
    <w:multiLevelType w:val="hybridMultilevel"/>
    <w:tmpl w:val="AB56884A"/>
    <w:lvl w:ilvl="0" w:tplc="D9F8B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5D"/>
    <w:rsid w:val="000D3685"/>
    <w:rsid w:val="001D0FEA"/>
    <w:rsid w:val="00216785"/>
    <w:rsid w:val="00572A82"/>
    <w:rsid w:val="006560C2"/>
    <w:rsid w:val="00737E62"/>
    <w:rsid w:val="00AC5027"/>
    <w:rsid w:val="00C2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27CBAE"/>
  <w15:chartTrackingRefBased/>
  <w15:docId w15:val="{BFC4DB86-7FBA-47FE-A528-2022E250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85"/>
  </w:style>
  <w:style w:type="paragraph" w:styleId="Piedepgina">
    <w:name w:val="footer"/>
    <w:basedOn w:val="Normal"/>
    <w:link w:val="Piedepgina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85"/>
  </w:style>
  <w:style w:type="character" w:customStyle="1" w:styleId="Ttulo1Car">
    <w:name w:val="Título 1 Car"/>
    <w:basedOn w:val="Fuentedeprrafopredeter"/>
    <w:link w:val="Ttulo1"/>
    <w:uiPriority w:val="9"/>
    <w:rsid w:val="00C22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2D5D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C22D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72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72A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2A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2A8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F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D0F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hal\Documents\Plantillas%20personalizadas%20de%20Office\Cetis%20CWP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8BB30A161B471B84A5C73A9D3FA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F702B-07F8-414A-9FA6-57148092B868}"/>
      </w:docPartPr>
      <w:docPartBody>
        <w:p w:rsidR="00000000" w:rsidRDefault="00334A5B" w:rsidP="00334A5B">
          <w:pPr>
            <w:pStyle w:val="468BB30A161B471B84A5C73A9D3FADFF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5B"/>
    <w:rsid w:val="00334A5B"/>
    <w:rsid w:val="00C1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8BB30A161B471B84A5C73A9D3FADFF">
    <w:name w:val="468BB30A161B471B84A5C73A9D3FADFF"/>
    <w:rsid w:val="00334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C50F-A4D2-43FE-AAFD-D650CDC2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Cetis CWP.dotm</Template>
  <TotalTime>34</TotalTime>
  <Pages>2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Melchor Estrada</dc:creator>
  <cp:keywords/>
  <dc:description/>
  <cp:lastModifiedBy>Jose Luis Melchor Estrada</cp:lastModifiedBy>
  <cp:revision>1</cp:revision>
  <dcterms:created xsi:type="dcterms:W3CDTF">2022-04-23T00:34:00Z</dcterms:created>
  <dcterms:modified xsi:type="dcterms:W3CDTF">2022-04-23T01:08:00Z</dcterms:modified>
</cp:coreProperties>
</file>