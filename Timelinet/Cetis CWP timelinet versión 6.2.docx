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648F54B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51B00322" wp14:editId="68750644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448AF515" w14:textId="77777777" w:rsidTr="000D3685">
        <w:trPr>
          <w:jc w:val="center"/>
        </w:trPr>
        <w:tc>
          <w:tcPr>
            <w:tcW w:w="4106" w:type="dxa"/>
          </w:tcPr>
          <w:p w14:paraId="47F7244C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6F386095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60DE2053" w14:textId="2A1C1DC9" w:rsidR="000D3685" w:rsidRPr="00737E62" w:rsidRDefault="0023770A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6.2</w:t>
            </w:r>
          </w:p>
        </w:tc>
      </w:tr>
      <w:tr w:rsidR="000D3685" w:rsidRPr="00737E62" w14:paraId="00DE0320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21E8F3CF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5D9F0BAD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602A9B92" w14:textId="77777777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23770A">
              <w:rPr>
                <w:noProof/>
                <w:sz w:val="32"/>
                <w:szCs w:val="32"/>
              </w:rPr>
              <w:t>30/04/2022 08:51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398FD6C5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5E2F251F" w14:textId="375571A2" w:rsidR="000D3685" w:rsidRDefault="0023770A">
      <w:r w:rsidRPr="0023770A">
        <w:t xml:space="preserve">Con esta versión se ha </w:t>
      </w:r>
      <w:r>
        <w:t>tenido increíbles mejoras las cuáles son las siguientes:</w:t>
      </w:r>
    </w:p>
    <w:p w14:paraId="63F52299" w14:textId="4E3D441D" w:rsidR="0023770A" w:rsidRDefault="0023770A"/>
    <w:p w14:paraId="1F6AE208" w14:textId="4BBB133C" w:rsidR="0023770A" w:rsidRDefault="0023770A">
      <w:r>
        <w:t>Cetis CWP para Alumnos y maestros:</w:t>
      </w:r>
    </w:p>
    <w:p w14:paraId="62DDD0D7" w14:textId="57A9A3F7" w:rsidR="0023770A" w:rsidRDefault="0023770A" w:rsidP="0023770A">
      <w:pPr>
        <w:pStyle w:val="Prrafodelista"/>
        <w:numPr>
          <w:ilvl w:val="0"/>
          <w:numId w:val="1"/>
        </w:numPr>
      </w:pPr>
      <w:r>
        <w:t>Ahora pueden restaurar su contraseña con tan solo su usuario, correo y número de control (este sólo valido para estudiantes).</w:t>
      </w:r>
    </w:p>
    <w:p w14:paraId="220422BC" w14:textId="3332918D" w:rsidR="0023770A" w:rsidRDefault="0023770A" w:rsidP="0023770A">
      <w:pPr>
        <w:pStyle w:val="Prrafodelista"/>
        <w:numPr>
          <w:ilvl w:val="0"/>
          <w:numId w:val="1"/>
        </w:numPr>
      </w:pPr>
      <w:r>
        <w:t>Interfaz más amigable y ligera.</w:t>
      </w:r>
    </w:p>
    <w:p w14:paraId="36069F25" w14:textId="67521127" w:rsidR="0023770A" w:rsidRDefault="0023770A" w:rsidP="0023770A"/>
    <w:p w14:paraId="5268F2A3" w14:textId="4F0E0751" w:rsidR="0023770A" w:rsidRDefault="0023770A" w:rsidP="0023770A">
      <w:r>
        <w:t>Se crearon códigos de error para poder establecer más control en el sistema, actualmente son los siguientes:</w:t>
      </w:r>
    </w:p>
    <w:p w14:paraId="413DB305" w14:textId="1019F671" w:rsidR="0023770A" w:rsidRDefault="0023770A" w:rsidP="0023770A">
      <w:pPr>
        <w:pStyle w:val="Prrafodelista"/>
        <w:numPr>
          <w:ilvl w:val="0"/>
          <w:numId w:val="1"/>
        </w:numPr>
      </w:pPr>
      <w:r>
        <w:t xml:space="preserve">Correo: </w:t>
      </w:r>
      <w:r w:rsidRPr="0023770A">
        <w:t>código de error CCWP-maestro_update_241</w:t>
      </w:r>
      <w:r>
        <w:t xml:space="preserve"> (</w:t>
      </w:r>
      <w:r w:rsidRPr="0023770A">
        <w:t>La operación no se ha completado correctamente</w:t>
      </w:r>
      <w:r>
        <w:t>, probablemente no se ha ingresado datos correctos).</w:t>
      </w:r>
    </w:p>
    <w:p w14:paraId="4F1015CE" w14:textId="372FA7CA" w:rsidR="0023770A" w:rsidRDefault="0023770A" w:rsidP="0023770A">
      <w:pPr>
        <w:pStyle w:val="Prrafodelista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(interfaz del celular): </w:t>
      </w:r>
      <w:r w:rsidR="00A13740">
        <w:t xml:space="preserve">Código de error </w:t>
      </w:r>
      <w:r w:rsidR="00A13740" w:rsidRPr="00A13740">
        <w:t>CCWP_allinone_303</w:t>
      </w:r>
      <w:r w:rsidR="00A13740">
        <w:t xml:space="preserve"> (</w:t>
      </w:r>
      <w:r w:rsidR="00A13740" w:rsidRPr="00A13740">
        <w:t xml:space="preserve">El número de control ya </w:t>
      </w:r>
      <w:proofErr w:type="spellStart"/>
      <w:r w:rsidR="00A13740" w:rsidRPr="00A13740">
        <w:t>fué</w:t>
      </w:r>
      <w:proofErr w:type="spellEnd"/>
      <w:r w:rsidR="00A13740" w:rsidRPr="00A13740">
        <w:t xml:space="preserve"> registrado con otro usuario</w:t>
      </w:r>
      <w:r w:rsidR="00A13740">
        <w:t>), e</w:t>
      </w:r>
      <w:r w:rsidR="00A13740" w:rsidRPr="00A13740">
        <w:t>rror CCWP_allinone_304</w:t>
      </w:r>
      <w:r w:rsidR="00A13740">
        <w:t xml:space="preserve"> (</w:t>
      </w:r>
      <w:r w:rsidR="00A13740" w:rsidRPr="00A13740">
        <w:t>El número de control es desconocido</w:t>
      </w:r>
      <w:r w:rsidR="00A13740">
        <w:t>), e</w:t>
      </w:r>
      <w:r w:rsidR="00A13740" w:rsidRPr="00A13740">
        <w:t>rror CCWP_allinone_305</w:t>
      </w:r>
      <w:r w:rsidR="00A13740">
        <w:t xml:space="preserve"> (</w:t>
      </w:r>
      <w:r w:rsidR="00A13740" w:rsidRPr="00A13740">
        <w:t>Registro de grupo ha fallado, ya existe uno asignado al usuario</w:t>
      </w:r>
      <w:r w:rsidR="00A13740">
        <w:t>, su solución es borrar el arreglo creado anteriormente por el usuario, necesitas acceso al administrador), e</w:t>
      </w:r>
      <w:r w:rsidR="00A13740" w:rsidRPr="00A13740">
        <w:t>rror CCWP_allinone_301</w:t>
      </w:r>
      <w:r w:rsidR="00A13740">
        <w:t xml:space="preserve"> (</w:t>
      </w:r>
      <w:r w:rsidR="00A13740" w:rsidRPr="00A13740">
        <w:t>Error al registrarse</w:t>
      </w:r>
      <w:r w:rsidR="00A13740">
        <w:t>, checar los registros hacia la base de datos son correctos).</w:t>
      </w:r>
    </w:p>
    <w:p w14:paraId="3A44B82A" w14:textId="43BD045F" w:rsidR="00A13740" w:rsidRDefault="00A13740" w:rsidP="0023770A">
      <w:pPr>
        <w:pStyle w:val="Prrafodelista"/>
        <w:numPr>
          <w:ilvl w:val="0"/>
          <w:numId w:val="1"/>
        </w:numPr>
      </w:pPr>
      <w:r>
        <w:t xml:space="preserve">Conexión: </w:t>
      </w:r>
      <w:r w:rsidRPr="00A13740">
        <w:t>Error código CCWP_681_utf8</w:t>
      </w:r>
      <w:r>
        <w:t xml:space="preserve"> (</w:t>
      </w:r>
      <w:r w:rsidRPr="00A13740">
        <w:t>no se puede cargar el conjunto de caracteres utf8</w:t>
      </w:r>
      <w:r>
        <w:t>).</w:t>
      </w:r>
    </w:p>
    <w:p w14:paraId="455D9823" w14:textId="016B5D58" w:rsidR="00A13740" w:rsidRDefault="00A13740" w:rsidP="0023770A">
      <w:pPr>
        <w:pStyle w:val="Prrafodelista"/>
        <w:numPr>
          <w:ilvl w:val="0"/>
          <w:numId w:val="1"/>
        </w:numPr>
      </w:pPr>
      <w:proofErr w:type="spellStart"/>
      <w:r>
        <w:t>Index</w:t>
      </w:r>
      <w:proofErr w:type="spellEnd"/>
      <w:r>
        <w:t xml:space="preserve">: </w:t>
      </w:r>
      <w:r w:rsidRPr="00A13740">
        <w:t>Error CCWP-220</w:t>
      </w:r>
      <w:r w:rsidR="0001144F">
        <w:t>_alm</w:t>
      </w:r>
      <w:r w:rsidRPr="00A13740">
        <w:t>_login</w:t>
      </w:r>
      <w:r>
        <w:t xml:space="preserve"> (</w:t>
      </w:r>
      <w:r w:rsidR="0001144F" w:rsidRPr="0001144F">
        <w:t>Usuario o contraseña incorrecta</w:t>
      </w:r>
      <w:r>
        <w:t>)</w:t>
      </w:r>
      <w:r w:rsidR="0001144F">
        <w:t>.</w:t>
      </w:r>
    </w:p>
    <w:p w14:paraId="0EE8B643" w14:textId="5BEF7B4C" w:rsidR="0001144F" w:rsidRDefault="0001144F" w:rsidP="0023770A">
      <w:pPr>
        <w:pStyle w:val="Prrafodelista"/>
        <w:numPr>
          <w:ilvl w:val="0"/>
          <w:numId w:val="1"/>
        </w:numPr>
      </w:pPr>
      <w:r>
        <w:t xml:space="preserve">Maestros: </w:t>
      </w:r>
      <w:r w:rsidRPr="0001144F">
        <w:t>Error CCWP-220_mst_login</w:t>
      </w:r>
      <w:r>
        <w:t xml:space="preserve"> (</w:t>
      </w:r>
      <w:r w:rsidRPr="0001144F">
        <w:t>Usuario o contraseña incorrecta</w:t>
      </w:r>
      <w:r>
        <w:t>).</w:t>
      </w:r>
    </w:p>
    <w:p w14:paraId="0ED1B31B" w14:textId="13BC2F68" w:rsidR="0001144F" w:rsidRDefault="0001144F" w:rsidP="0001144F">
      <w:pPr>
        <w:pStyle w:val="Prrafodelista"/>
        <w:numPr>
          <w:ilvl w:val="0"/>
          <w:numId w:val="1"/>
        </w:numPr>
      </w:pPr>
      <w:r>
        <w:lastRenderedPageBreak/>
        <w:t xml:space="preserve">Registrov2: </w:t>
      </w:r>
      <w:r w:rsidRPr="0001144F">
        <w:t>Error CCWP-680_rgtv2</w:t>
      </w:r>
      <w:r>
        <w:t xml:space="preserve"> (</w:t>
      </w:r>
      <w:r w:rsidRPr="0001144F">
        <w:t xml:space="preserve">El número de control ya </w:t>
      </w:r>
      <w:proofErr w:type="spellStart"/>
      <w:r w:rsidRPr="0001144F">
        <w:t>fué</w:t>
      </w:r>
      <w:proofErr w:type="spellEnd"/>
      <w:r w:rsidRPr="0001144F">
        <w:t xml:space="preserve"> registrado con otro usuario</w:t>
      </w:r>
      <w:r>
        <w:t>), e</w:t>
      </w:r>
      <w:r w:rsidRPr="0001144F">
        <w:t>rror CCWP-681_rgtv2</w:t>
      </w:r>
      <w:r>
        <w:t xml:space="preserve"> (</w:t>
      </w:r>
      <w:r w:rsidRPr="0001144F">
        <w:t>El número de control es desconocido</w:t>
      </w:r>
      <w:r>
        <w:t>), e</w:t>
      </w:r>
      <w:r w:rsidRPr="0001144F">
        <w:t>rror CCWP-682_rgtv2</w:t>
      </w:r>
      <w:r>
        <w:t xml:space="preserve"> (</w:t>
      </w:r>
      <w:r w:rsidRPr="0001144F">
        <w:t>Registro de grupo ha fallado, ya existe uno asignado al usuario</w:t>
      </w:r>
      <w:r>
        <w:t xml:space="preserve">), </w:t>
      </w:r>
      <w:r w:rsidR="00BD72CC">
        <w:t>e</w:t>
      </w:r>
      <w:r w:rsidR="00BD72CC" w:rsidRPr="00BD72CC">
        <w:t>rror CCWP-683_rgtv2</w:t>
      </w:r>
      <w:r w:rsidR="00BD72CC">
        <w:t xml:space="preserve"> (</w:t>
      </w:r>
      <w:r w:rsidR="00BD72CC" w:rsidRPr="00BD72CC">
        <w:t>Error al registrarse</w:t>
      </w:r>
      <w:r w:rsidR="00BD72CC">
        <w:t>)</w:t>
      </w:r>
      <w:r>
        <w:t>.</w:t>
      </w:r>
    </w:p>
    <w:p w14:paraId="357351EB" w14:textId="28748F2F" w:rsidR="00BD72CC" w:rsidRPr="0023770A" w:rsidRDefault="00BD72CC" w:rsidP="0001144F">
      <w:pPr>
        <w:pStyle w:val="Prrafodelista"/>
        <w:numPr>
          <w:ilvl w:val="0"/>
          <w:numId w:val="1"/>
        </w:numPr>
      </w:pPr>
      <w:r>
        <w:t xml:space="preserve">Registro maestro: </w:t>
      </w:r>
      <w:r w:rsidRPr="00BD72CC">
        <w:t>Error CCWP-681_rgtmst</w:t>
      </w:r>
      <w:r>
        <w:t xml:space="preserve"> (</w:t>
      </w:r>
      <w:r w:rsidRPr="00BD72CC">
        <w:t>El usuario ya existe.</w:t>
      </w:r>
      <w:r>
        <w:t>), e</w:t>
      </w:r>
      <w:r w:rsidRPr="00BD72CC">
        <w:t>rror CCWP-682_rgtmst2</w:t>
      </w:r>
      <w:r>
        <w:t xml:space="preserve"> (</w:t>
      </w:r>
      <w:r w:rsidRPr="00BD72CC">
        <w:t>Registro de grupo ha fallado, ya existe uno asignado al maestro</w:t>
      </w:r>
      <w:r>
        <w:t>), e</w:t>
      </w:r>
      <w:r w:rsidRPr="00BD72CC">
        <w:t>rror CCWP-683_rgtmst</w:t>
      </w:r>
      <w:r>
        <w:t xml:space="preserve"> (</w:t>
      </w:r>
      <w:r w:rsidRPr="00BD72CC">
        <w:t>Error al registrarse</w:t>
      </w:r>
      <w:r>
        <w:t>).</w:t>
      </w:r>
    </w:p>
    <w:sectPr w:rsidR="00BD72CC" w:rsidRPr="002377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F948" w14:textId="77777777" w:rsidR="00376D6E" w:rsidRDefault="00376D6E" w:rsidP="000D3685">
      <w:pPr>
        <w:spacing w:after="0" w:line="240" w:lineRule="auto"/>
      </w:pPr>
      <w:r>
        <w:separator/>
      </w:r>
    </w:p>
  </w:endnote>
  <w:endnote w:type="continuationSeparator" w:id="0">
    <w:p w14:paraId="3FD18A96" w14:textId="77777777" w:rsidR="00376D6E" w:rsidRDefault="00376D6E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F93B9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F7D9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21C4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3052" w14:textId="77777777" w:rsidR="00376D6E" w:rsidRDefault="00376D6E" w:rsidP="000D3685">
      <w:pPr>
        <w:spacing w:after="0" w:line="240" w:lineRule="auto"/>
      </w:pPr>
      <w:r>
        <w:separator/>
      </w:r>
    </w:p>
  </w:footnote>
  <w:footnote w:type="continuationSeparator" w:id="0">
    <w:p w14:paraId="577DA3E0" w14:textId="77777777" w:rsidR="00376D6E" w:rsidRDefault="00376D6E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435E" w14:textId="77777777" w:rsidR="000D3685" w:rsidRDefault="00376D6E">
    <w:pPr>
      <w:pStyle w:val="Encabezado"/>
    </w:pPr>
    <w:r>
      <w:rPr>
        <w:noProof/>
      </w:rPr>
      <w:pict w14:anchorId="3F4A62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62A7" w14:textId="77777777" w:rsidR="000D3685" w:rsidRDefault="00376D6E">
    <w:pPr>
      <w:pStyle w:val="Encabezado"/>
    </w:pPr>
    <w:r>
      <w:rPr>
        <w:noProof/>
      </w:rPr>
      <w:pict w14:anchorId="23AA6B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813C0" w14:textId="77777777" w:rsidR="000D3685" w:rsidRDefault="00376D6E">
    <w:pPr>
      <w:pStyle w:val="Encabezado"/>
    </w:pPr>
    <w:r>
      <w:rPr>
        <w:noProof/>
      </w:rPr>
      <w:pict w14:anchorId="5BFC6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1056"/>
    <w:multiLevelType w:val="hybridMultilevel"/>
    <w:tmpl w:val="EE9A4E72"/>
    <w:lvl w:ilvl="0" w:tplc="DC7E5A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0A"/>
    <w:rsid w:val="0001144F"/>
    <w:rsid w:val="000D3685"/>
    <w:rsid w:val="00216785"/>
    <w:rsid w:val="00222EC9"/>
    <w:rsid w:val="0023770A"/>
    <w:rsid w:val="00376D6E"/>
    <w:rsid w:val="005E0AAD"/>
    <w:rsid w:val="00737E62"/>
    <w:rsid w:val="00A13740"/>
    <w:rsid w:val="00B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3ABB"/>
  <w15:chartTrackingRefBased/>
  <w15:docId w15:val="{0304A0E9-5338-4F30-84F8-442F61A1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23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21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1</cp:revision>
  <dcterms:created xsi:type="dcterms:W3CDTF">2022-05-01T01:51:00Z</dcterms:created>
  <dcterms:modified xsi:type="dcterms:W3CDTF">2022-05-01T02:12:00Z</dcterms:modified>
</cp:coreProperties>
</file>