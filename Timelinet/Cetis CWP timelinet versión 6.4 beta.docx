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259AD267" w14:textId="77777777" w:rsidR="000D3685" w:rsidRPr="00737E62" w:rsidRDefault="00737E62" w:rsidP="000D3685">
      <w:pPr>
        <w:pBdr>
          <w:bottom w:val="single" w:sz="12" w:space="1" w:color="auto"/>
        </w:pBdr>
        <w:rPr>
          <w:sz w:val="32"/>
          <w:szCs w:val="32"/>
        </w:rPr>
      </w:pPr>
      <w:r w:rsidRPr="00737E62">
        <w:rPr>
          <w:noProof/>
          <w:sz w:val="32"/>
          <w:szCs w:val="32"/>
        </w:rPr>
        <w:drawing>
          <wp:inline distT="0" distB="0" distL="0" distR="0" wp14:anchorId="42C0D816" wp14:editId="7B2EA40C">
            <wp:extent cx="5612130" cy="2308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08860"/>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336"/>
      </w:tblGrid>
      <w:tr w:rsidR="00737E62" w:rsidRPr="00737E62" w14:paraId="72E2083D" w14:textId="77777777" w:rsidTr="000D3685">
        <w:trPr>
          <w:jc w:val="center"/>
        </w:trPr>
        <w:tc>
          <w:tcPr>
            <w:tcW w:w="4106" w:type="dxa"/>
          </w:tcPr>
          <w:p w14:paraId="3F8691E9" w14:textId="77777777" w:rsidR="00737E62" w:rsidRPr="00737E62" w:rsidRDefault="00737E62" w:rsidP="000D3685">
            <w:pPr>
              <w:jc w:val="center"/>
              <w:rPr>
                <w:sz w:val="32"/>
                <w:szCs w:val="32"/>
                <w:lang w:val="en-US"/>
              </w:rPr>
            </w:pPr>
            <w:r w:rsidRPr="00737E62">
              <w:rPr>
                <w:sz w:val="32"/>
                <w:szCs w:val="32"/>
                <w:lang w:val="en-US"/>
              </w:rPr>
              <w:t>Cetis CWP: Cetis Control We</w:t>
            </w:r>
            <w:r>
              <w:rPr>
                <w:sz w:val="32"/>
                <w:szCs w:val="32"/>
                <w:lang w:val="en-US"/>
              </w:rPr>
              <w:t>b Panel</w:t>
            </w:r>
          </w:p>
        </w:tc>
        <w:tc>
          <w:tcPr>
            <w:tcW w:w="4336" w:type="dxa"/>
          </w:tcPr>
          <w:p w14:paraId="28985EFA" w14:textId="77777777" w:rsidR="00737E62" w:rsidRDefault="00737E62" w:rsidP="000D3685">
            <w:pPr>
              <w:jc w:val="center"/>
              <w:rPr>
                <w:sz w:val="32"/>
                <w:szCs w:val="32"/>
                <w:lang w:val="en-US"/>
              </w:rPr>
            </w:pPr>
            <w:r w:rsidRPr="00737E62">
              <w:rPr>
                <w:sz w:val="32"/>
                <w:szCs w:val="32"/>
                <w:lang w:val="en-US"/>
              </w:rPr>
              <w:t>Timelinet</w:t>
            </w:r>
            <w:r>
              <w:rPr>
                <w:sz w:val="32"/>
                <w:szCs w:val="32"/>
                <w:lang w:val="en-US"/>
              </w:rPr>
              <w:t xml:space="preserve"> versi</w:t>
            </w:r>
            <w:r w:rsidR="000D3685">
              <w:rPr>
                <w:sz w:val="32"/>
                <w:szCs w:val="32"/>
                <w:lang w:val="en-US"/>
              </w:rPr>
              <w:t>ó</w:t>
            </w:r>
            <w:r>
              <w:rPr>
                <w:sz w:val="32"/>
                <w:szCs w:val="32"/>
                <w:lang w:val="en-US"/>
              </w:rPr>
              <w:t>n:</w:t>
            </w:r>
          </w:p>
          <w:p w14:paraId="788073A9" w14:textId="0A178E64" w:rsidR="000D3685" w:rsidRPr="002610E3" w:rsidRDefault="002610E3" w:rsidP="000D3685">
            <w:pPr>
              <w:jc w:val="center"/>
              <w:rPr>
                <w:sz w:val="32"/>
                <w:szCs w:val="32"/>
              </w:rPr>
            </w:pPr>
            <w:r w:rsidRPr="002610E3">
              <w:rPr>
                <w:sz w:val="32"/>
                <w:szCs w:val="32"/>
              </w:rPr>
              <w:t>6.4 Beta 1</w:t>
            </w:r>
          </w:p>
        </w:tc>
      </w:tr>
      <w:tr w:rsidR="000D3685" w:rsidRPr="00737E62" w14:paraId="42C7CC9B" w14:textId="77777777" w:rsidTr="000D3685">
        <w:trPr>
          <w:trHeight w:val="202"/>
          <w:jc w:val="center"/>
        </w:trPr>
        <w:tc>
          <w:tcPr>
            <w:tcW w:w="8442" w:type="dxa"/>
            <w:gridSpan w:val="2"/>
          </w:tcPr>
          <w:p w14:paraId="6462F116" w14:textId="77777777" w:rsidR="000D3685" w:rsidRPr="00737E62" w:rsidRDefault="000D3685" w:rsidP="000D3685">
            <w:pPr>
              <w:jc w:val="center"/>
              <w:rPr>
                <w:sz w:val="32"/>
                <w:szCs w:val="32"/>
                <w:lang w:val="en-US"/>
              </w:rPr>
            </w:pPr>
            <w:r>
              <w:rPr>
                <w:sz w:val="32"/>
                <w:szCs w:val="32"/>
                <w:lang w:val="en-US"/>
              </w:rPr>
              <w:t>JOSPROX MX | Internacional</w:t>
            </w:r>
          </w:p>
        </w:tc>
      </w:tr>
      <w:tr w:rsidR="000D3685" w:rsidRPr="00737E62" w14:paraId="7830817F" w14:textId="77777777" w:rsidTr="000D3685">
        <w:trPr>
          <w:trHeight w:val="202"/>
          <w:jc w:val="center"/>
        </w:trPr>
        <w:tc>
          <w:tcPr>
            <w:tcW w:w="8442" w:type="dxa"/>
            <w:gridSpan w:val="2"/>
          </w:tcPr>
          <w:p w14:paraId="06013A91" w14:textId="2585C2B1" w:rsidR="000D3685" w:rsidRDefault="000D3685" w:rsidP="000D3685">
            <w:pPr>
              <w:jc w:val="center"/>
              <w:rPr>
                <w:sz w:val="32"/>
                <w:szCs w:val="32"/>
                <w:lang w:val="en-US"/>
              </w:rPr>
            </w:pPr>
            <w:r>
              <w:rPr>
                <w:sz w:val="32"/>
                <w:szCs w:val="32"/>
                <w:lang w:val="en-US"/>
              </w:rPr>
              <w:t xml:space="preserve">Fecha: </w:t>
            </w:r>
            <w:r>
              <w:rPr>
                <w:sz w:val="32"/>
                <w:szCs w:val="32"/>
                <w:lang w:val="en-US"/>
              </w:rPr>
              <w:fldChar w:fldCharType="begin"/>
            </w:r>
            <w:r>
              <w:rPr>
                <w:sz w:val="32"/>
                <w:szCs w:val="32"/>
              </w:rPr>
              <w:instrText xml:space="preserve"> TIME \@ "dd/MM/yyyy hh:mm am/pm" </w:instrText>
            </w:r>
            <w:r>
              <w:rPr>
                <w:sz w:val="32"/>
                <w:szCs w:val="32"/>
                <w:lang w:val="en-US"/>
              </w:rPr>
              <w:fldChar w:fldCharType="separate"/>
            </w:r>
            <w:r w:rsidR="006208DB">
              <w:rPr>
                <w:noProof/>
                <w:sz w:val="32"/>
                <w:szCs w:val="32"/>
              </w:rPr>
              <w:t>14/05/2022 08:22 p. m.</w:t>
            </w:r>
            <w:r>
              <w:rPr>
                <w:sz w:val="32"/>
                <w:szCs w:val="32"/>
                <w:lang w:val="en-US"/>
              </w:rPr>
              <w:fldChar w:fldCharType="end"/>
            </w:r>
          </w:p>
        </w:tc>
      </w:tr>
    </w:tbl>
    <w:p w14:paraId="77E4E782" w14:textId="77777777" w:rsidR="000D3685" w:rsidRDefault="000D3685">
      <w:pPr>
        <w:pBdr>
          <w:bottom w:val="single" w:sz="12" w:space="1" w:color="auto"/>
        </w:pBdr>
        <w:rPr>
          <w:lang w:val="en-US"/>
        </w:rPr>
      </w:pPr>
    </w:p>
    <w:p w14:paraId="55B35D09" w14:textId="3D070B02" w:rsidR="002610E3" w:rsidRDefault="002610E3">
      <w:r w:rsidRPr="00B970E1">
        <w:t xml:space="preserve">Bienvenidos al sistema actualizado </w:t>
      </w:r>
      <w:r w:rsidR="00B970E1" w:rsidRPr="00B970E1">
        <w:t>de C</w:t>
      </w:r>
      <w:r w:rsidR="00B970E1">
        <w:t>etis CWP, para esta versión se ha preparado varias mejoras tanto para estabilizar el sistema cómo para aprovechar al máximo la base de datos.</w:t>
      </w:r>
    </w:p>
    <w:p w14:paraId="523E1FB8" w14:textId="6A9BCE2C" w:rsidR="00B970E1" w:rsidRDefault="00677348">
      <w:r>
        <w:t>Cetis CWP web:</w:t>
      </w:r>
    </w:p>
    <w:p w14:paraId="76414CC4" w14:textId="0C035F99" w:rsidR="00677348" w:rsidRDefault="00677348" w:rsidP="00677348">
      <w:pPr>
        <w:pStyle w:val="Prrafodelista"/>
        <w:numPr>
          <w:ilvl w:val="0"/>
          <w:numId w:val="1"/>
        </w:numPr>
      </w:pPr>
      <w:proofErr w:type="spellStart"/>
      <w:r>
        <w:t>Search</w:t>
      </w:r>
      <w:proofErr w:type="spellEnd"/>
      <w:r>
        <w:t>: Se ha agregado el nuevo sistema de búsqueda rápida para así poder encontrar las publicaciones que necesites de tos maestros, de esta manera no tendrás que pasar por todas las publicaciones que han hecho tus maestros.</w:t>
      </w:r>
    </w:p>
    <w:p w14:paraId="78773849" w14:textId="5EAEAFB4" w:rsidR="00677348" w:rsidRDefault="00677348" w:rsidP="00677348">
      <w:pPr>
        <w:pStyle w:val="Prrafodelista"/>
        <w:numPr>
          <w:ilvl w:val="0"/>
          <w:numId w:val="1"/>
        </w:numPr>
      </w:pPr>
      <w:r>
        <w:t>Resultados: El buscador</w:t>
      </w:r>
      <w:r w:rsidR="000E6E33">
        <w:t xml:space="preserve"> (</w:t>
      </w:r>
      <w:proofErr w:type="spellStart"/>
      <w:r w:rsidR="000E6E33">
        <w:t>search</w:t>
      </w:r>
      <w:proofErr w:type="spellEnd"/>
      <w:r w:rsidR="000E6E33">
        <w:t>)</w:t>
      </w:r>
      <w:r>
        <w:t xml:space="preserve"> te ayuda para buscar datos </w:t>
      </w:r>
      <w:r w:rsidR="000E6E33">
        <w:t>específicos,</w:t>
      </w:r>
      <w:r>
        <w:t xml:space="preserve"> pero, sino sabes que buscas, será muy cansado encontrarlo uno por uno. Es por eso que, </w:t>
      </w:r>
      <w:r w:rsidR="00E771DD">
        <w:t xml:space="preserve">la página “resultados” te simplifica mucho tú trabajo, pues, podrás realizar una búsqueda </w:t>
      </w:r>
      <w:r w:rsidR="000E6E33">
        <w:t>en tiempo real.</w:t>
      </w:r>
    </w:p>
    <w:p w14:paraId="0BCD0778" w14:textId="612D121E" w:rsidR="000E6E33" w:rsidRDefault="000E6E33" w:rsidP="000E6E33">
      <w:r>
        <w:t>Cetis CWP back-</w:t>
      </w:r>
      <w:proofErr w:type="spellStart"/>
      <w:r>
        <w:t>end</w:t>
      </w:r>
      <w:proofErr w:type="spellEnd"/>
      <w:r>
        <w:t>:</w:t>
      </w:r>
    </w:p>
    <w:p w14:paraId="191CE570" w14:textId="461F2025" w:rsidR="000E6E33" w:rsidRDefault="000E6E33" w:rsidP="000E6E33">
      <w:pPr>
        <w:pStyle w:val="Prrafodelista"/>
        <w:numPr>
          <w:ilvl w:val="0"/>
          <w:numId w:val="2"/>
        </w:numPr>
      </w:pPr>
      <w:r>
        <w:t xml:space="preserve">Se integró </w:t>
      </w:r>
      <w:proofErr w:type="spellStart"/>
      <w:r>
        <w:t>jquery</w:t>
      </w:r>
      <w:proofErr w:type="spellEnd"/>
      <w:r>
        <w:t xml:space="preserve"> para poder trabajar </w:t>
      </w:r>
      <w:r w:rsidR="005328AE">
        <w:t>más</w:t>
      </w:r>
      <w:r>
        <w:t xml:space="preserve"> rápido</w:t>
      </w:r>
      <w:r w:rsidR="005328AE">
        <w:t xml:space="preserve"> con resultados en tiempo real</w:t>
      </w:r>
      <w:r>
        <w:t>.</w:t>
      </w:r>
    </w:p>
    <w:p w14:paraId="7BCF084A" w14:textId="4FBC518E" w:rsidR="000E6E33" w:rsidRDefault="005328AE" w:rsidP="000E6E33">
      <w:pPr>
        <w:pStyle w:val="Prrafodelista"/>
        <w:numPr>
          <w:ilvl w:val="0"/>
          <w:numId w:val="2"/>
        </w:numPr>
      </w:pPr>
      <w:r>
        <w:t>Se agregó search.js para poder usar la página “resultados”.</w:t>
      </w:r>
    </w:p>
    <w:p w14:paraId="069195D9" w14:textId="4861B749" w:rsidR="005328AE" w:rsidRDefault="005328AE" w:rsidP="000E6E33">
      <w:pPr>
        <w:pStyle w:val="Prrafodelista"/>
        <w:numPr>
          <w:ilvl w:val="0"/>
          <w:numId w:val="2"/>
        </w:numPr>
      </w:pPr>
      <w:r>
        <w:t xml:space="preserve">Se agregó </w:t>
      </w:r>
      <w:proofErr w:type="spellStart"/>
      <w:r>
        <w:t>buscar.php</w:t>
      </w:r>
      <w:proofErr w:type="spellEnd"/>
      <w:r>
        <w:t xml:space="preserve"> para poder trabajar con “resultados” y “search.js”.</w:t>
      </w:r>
    </w:p>
    <w:p w14:paraId="3F88EFCD" w14:textId="49DFE6CA" w:rsidR="006208DB" w:rsidRDefault="005328AE" w:rsidP="006208DB">
      <w:pPr>
        <w:pStyle w:val="Prrafodelista"/>
        <w:numPr>
          <w:ilvl w:val="0"/>
          <w:numId w:val="2"/>
        </w:numPr>
      </w:pPr>
      <w:r>
        <w:t xml:space="preserve">Se creó </w:t>
      </w:r>
      <w:proofErr w:type="spellStart"/>
      <w:proofErr w:type="gramStart"/>
      <w:r>
        <w:t>sea</w:t>
      </w:r>
      <w:r w:rsidR="006208DB">
        <w:t>r</w:t>
      </w:r>
      <w:r>
        <w:t>ch.scss</w:t>
      </w:r>
      <w:proofErr w:type="spellEnd"/>
      <w:proofErr w:type="gramEnd"/>
      <w:r>
        <w:t xml:space="preserve"> para darle estilos a las páginas web.</w:t>
      </w:r>
    </w:p>
    <w:p w14:paraId="39090EC9" w14:textId="02DC8667" w:rsidR="006208DB" w:rsidRDefault="006208DB" w:rsidP="006208DB">
      <w:r>
        <w:t>Soluciones pequeñas:</w:t>
      </w:r>
    </w:p>
    <w:p w14:paraId="5584C8A8" w14:textId="6DDA795E" w:rsidR="006208DB" w:rsidRPr="00B970E1" w:rsidRDefault="006208DB" w:rsidP="006208DB">
      <w:r>
        <w:t>Se arreglaron pequeños errores del sistema y se cambiaron los títulos de algunos archivos.</w:t>
      </w:r>
    </w:p>
    <w:sectPr w:rsidR="006208DB" w:rsidRPr="00B970E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018C" w14:textId="77777777" w:rsidR="004D23A9" w:rsidRDefault="004D23A9" w:rsidP="000D3685">
      <w:pPr>
        <w:spacing w:after="0" w:line="240" w:lineRule="auto"/>
      </w:pPr>
      <w:r>
        <w:separator/>
      </w:r>
    </w:p>
  </w:endnote>
  <w:endnote w:type="continuationSeparator" w:id="0">
    <w:p w14:paraId="066F88A7" w14:textId="77777777" w:rsidR="004D23A9" w:rsidRDefault="004D23A9" w:rsidP="000D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6B0C" w14:textId="77777777" w:rsidR="000D3685" w:rsidRDefault="000D36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E306" w14:textId="77777777" w:rsidR="000D3685" w:rsidRDefault="000D36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29A6" w14:textId="77777777" w:rsidR="000D3685" w:rsidRDefault="000D36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A6CD" w14:textId="77777777" w:rsidR="004D23A9" w:rsidRDefault="004D23A9" w:rsidP="000D3685">
      <w:pPr>
        <w:spacing w:after="0" w:line="240" w:lineRule="auto"/>
      </w:pPr>
      <w:r>
        <w:separator/>
      </w:r>
    </w:p>
  </w:footnote>
  <w:footnote w:type="continuationSeparator" w:id="0">
    <w:p w14:paraId="52D714C1" w14:textId="77777777" w:rsidR="004D23A9" w:rsidRDefault="004D23A9" w:rsidP="000D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3FF3" w14:textId="77777777" w:rsidR="000D3685" w:rsidRDefault="004D23A9">
    <w:pPr>
      <w:pStyle w:val="Encabezado"/>
    </w:pPr>
    <w:r>
      <w:rPr>
        <w:noProof/>
      </w:rPr>
      <w:pict w14:anchorId="6F6F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5" o:spid="_x0000_s1026" type="#_x0000_t75" style="position:absolute;margin-left:0;margin-top:0;width:441.75pt;height:154.6pt;z-index:-251657216;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E377" w14:textId="77777777" w:rsidR="000D3685" w:rsidRDefault="004D23A9">
    <w:pPr>
      <w:pStyle w:val="Encabezado"/>
    </w:pPr>
    <w:r>
      <w:rPr>
        <w:noProof/>
      </w:rPr>
      <w:pict w14:anchorId="198B4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6" o:spid="_x0000_s1027" type="#_x0000_t75" style="position:absolute;margin-left:0;margin-top:0;width:441.75pt;height:154.6pt;z-index:-251656192;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3DA2" w14:textId="77777777" w:rsidR="000D3685" w:rsidRDefault="004D23A9">
    <w:pPr>
      <w:pStyle w:val="Encabezado"/>
    </w:pPr>
    <w:r>
      <w:rPr>
        <w:noProof/>
      </w:rPr>
      <w:pict w14:anchorId="100D4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4" o:spid="_x0000_s1025" type="#_x0000_t75" style="position:absolute;margin-left:0;margin-top:0;width:441.75pt;height:154.6pt;z-index:-251658240;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EFA"/>
    <w:multiLevelType w:val="hybridMultilevel"/>
    <w:tmpl w:val="09F67892"/>
    <w:lvl w:ilvl="0" w:tplc="4958273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8640FF"/>
    <w:multiLevelType w:val="hybridMultilevel"/>
    <w:tmpl w:val="1F125542"/>
    <w:lvl w:ilvl="0" w:tplc="4958273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5436975">
    <w:abstractNumId w:val="1"/>
  </w:num>
  <w:num w:numId="2" w16cid:durableId="42592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E3"/>
    <w:rsid w:val="000C33B6"/>
    <w:rsid w:val="000D3685"/>
    <w:rsid w:val="000E6E33"/>
    <w:rsid w:val="00216785"/>
    <w:rsid w:val="00222EC9"/>
    <w:rsid w:val="002610E3"/>
    <w:rsid w:val="004D23A9"/>
    <w:rsid w:val="005328AE"/>
    <w:rsid w:val="005E0AAD"/>
    <w:rsid w:val="006208DB"/>
    <w:rsid w:val="00633810"/>
    <w:rsid w:val="00677348"/>
    <w:rsid w:val="00737E62"/>
    <w:rsid w:val="00AB71DB"/>
    <w:rsid w:val="00B970E1"/>
    <w:rsid w:val="00C13DA6"/>
    <w:rsid w:val="00CE473D"/>
    <w:rsid w:val="00E771DD"/>
    <w:rsid w:val="00ED2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8FF13"/>
  <w15:chartTrackingRefBased/>
  <w15:docId w15:val="{FF1288BB-B629-49C6-B2CC-4A79FC12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7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36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685"/>
  </w:style>
  <w:style w:type="paragraph" w:styleId="Piedepgina">
    <w:name w:val="footer"/>
    <w:basedOn w:val="Normal"/>
    <w:link w:val="PiedepginaCar"/>
    <w:uiPriority w:val="99"/>
    <w:unhideWhenUsed/>
    <w:rsid w:val="000D36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685"/>
  </w:style>
  <w:style w:type="paragraph" w:styleId="Prrafodelista">
    <w:name w:val="List Paragraph"/>
    <w:basedOn w:val="Normal"/>
    <w:uiPriority w:val="34"/>
    <w:qFormat/>
    <w:rsid w:val="00677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hal\Documents\Plantillas%20personalizadas%20de%20Office\Cetis%20CWP.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C50F-A4D2-43FE-AAFD-D650CDC2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Cetis CWP.dotm</Template>
  <TotalTime>28</TotalTime>
  <Pages>1</Pages>
  <Words>193</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dc:description/>
  <cp:lastModifiedBy>Jose Luis Melchor Estrada</cp:lastModifiedBy>
  <cp:revision>4</cp:revision>
  <dcterms:created xsi:type="dcterms:W3CDTF">2022-05-14T23:15:00Z</dcterms:created>
  <dcterms:modified xsi:type="dcterms:W3CDTF">2022-05-15T01:25:00Z</dcterms:modified>
</cp:coreProperties>
</file>