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1CDCEDB6" w14:textId="77777777" w:rsidR="000D3685" w:rsidRPr="00737E62" w:rsidRDefault="00737E62" w:rsidP="000D3685">
      <w:pPr>
        <w:pBdr>
          <w:bottom w:val="single" w:sz="12" w:space="1" w:color="auto"/>
        </w:pBdr>
        <w:rPr>
          <w:sz w:val="32"/>
          <w:szCs w:val="32"/>
        </w:rPr>
      </w:pPr>
      <w:r w:rsidRPr="00737E62">
        <w:rPr>
          <w:noProof/>
          <w:sz w:val="32"/>
          <w:szCs w:val="32"/>
        </w:rPr>
        <w:drawing>
          <wp:inline distT="0" distB="0" distL="0" distR="0" wp14:anchorId="25683BDB" wp14:editId="2ACCFE3A">
            <wp:extent cx="5612130" cy="23088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4336"/>
      </w:tblGrid>
      <w:tr w:rsidR="00737E62" w:rsidRPr="00737E62" w14:paraId="3F5B52FD" w14:textId="77777777" w:rsidTr="000D3685">
        <w:trPr>
          <w:jc w:val="center"/>
        </w:trPr>
        <w:tc>
          <w:tcPr>
            <w:tcW w:w="4106" w:type="dxa"/>
          </w:tcPr>
          <w:p w14:paraId="62982E17" w14:textId="77777777" w:rsidR="00737E62" w:rsidRPr="00737E62" w:rsidRDefault="00737E62" w:rsidP="000D3685">
            <w:pPr>
              <w:jc w:val="center"/>
              <w:rPr>
                <w:sz w:val="32"/>
                <w:szCs w:val="32"/>
                <w:lang w:val="en-US"/>
              </w:rPr>
            </w:pPr>
            <w:r w:rsidRPr="00737E62">
              <w:rPr>
                <w:sz w:val="32"/>
                <w:szCs w:val="32"/>
                <w:lang w:val="en-US"/>
              </w:rPr>
              <w:t>Cetis CWP: Cetis Control We</w:t>
            </w:r>
            <w:r>
              <w:rPr>
                <w:sz w:val="32"/>
                <w:szCs w:val="32"/>
                <w:lang w:val="en-US"/>
              </w:rPr>
              <w:t>b Panel</w:t>
            </w:r>
          </w:p>
        </w:tc>
        <w:tc>
          <w:tcPr>
            <w:tcW w:w="4336" w:type="dxa"/>
          </w:tcPr>
          <w:p w14:paraId="032D136F" w14:textId="77777777" w:rsidR="00737E62" w:rsidRDefault="00737E62" w:rsidP="000D3685">
            <w:pPr>
              <w:jc w:val="center"/>
              <w:rPr>
                <w:sz w:val="32"/>
                <w:szCs w:val="32"/>
                <w:lang w:val="en-US"/>
              </w:rPr>
            </w:pPr>
            <w:r w:rsidRPr="00737E62">
              <w:rPr>
                <w:sz w:val="32"/>
                <w:szCs w:val="32"/>
                <w:lang w:val="en-US"/>
              </w:rPr>
              <w:t>Timelinet</w:t>
            </w:r>
            <w:r>
              <w:rPr>
                <w:sz w:val="32"/>
                <w:szCs w:val="32"/>
                <w:lang w:val="en-US"/>
              </w:rPr>
              <w:t xml:space="preserve"> versi</w:t>
            </w:r>
            <w:r w:rsidR="000D3685">
              <w:rPr>
                <w:sz w:val="32"/>
                <w:szCs w:val="32"/>
                <w:lang w:val="en-US"/>
              </w:rPr>
              <w:t>ó</w:t>
            </w:r>
            <w:r>
              <w:rPr>
                <w:sz w:val="32"/>
                <w:szCs w:val="32"/>
                <w:lang w:val="en-US"/>
              </w:rPr>
              <w:t>n:</w:t>
            </w:r>
          </w:p>
          <w:p w14:paraId="734F2C17" w14:textId="0D16718F" w:rsidR="000D3685" w:rsidRPr="00737E62" w:rsidRDefault="0043583B" w:rsidP="000D368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6.5</w:t>
            </w:r>
          </w:p>
        </w:tc>
      </w:tr>
      <w:tr w:rsidR="000D3685" w:rsidRPr="00737E62" w14:paraId="5B292EAF" w14:textId="77777777" w:rsidTr="000D3685">
        <w:trPr>
          <w:trHeight w:val="202"/>
          <w:jc w:val="center"/>
        </w:trPr>
        <w:tc>
          <w:tcPr>
            <w:tcW w:w="8442" w:type="dxa"/>
            <w:gridSpan w:val="2"/>
          </w:tcPr>
          <w:p w14:paraId="2D8B7C38" w14:textId="77777777" w:rsidR="000D3685" w:rsidRPr="00737E62" w:rsidRDefault="000D3685" w:rsidP="000D368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JOSPROX MX | Internacional</w:t>
            </w:r>
          </w:p>
        </w:tc>
      </w:tr>
      <w:tr w:rsidR="000D3685" w:rsidRPr="00737E62" w14:paraId="1223B0E8" w14:textId="77777777" w:rsidTr="000D3685">
        <w:trPr>
          <w:trHeight w:val="202"/>
          <w:jc w:val="center"/>
        </w:trPr>
        <w:tc>
          <w:tcPr>
            <w:tcW w:w="8442" w:type="dxa"/>
            <w:gridSpan w:val="2"/>
          </w:tcPr>
          <w:p w14:paraId="55F0CE35" w14:textId="15551161" w:rsidR="000D3685" w:rsidRDefault="000D3685" w:rsidP="000D368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Fecha: </w:t>
            </w:r>
            <w:r>
              <w:rPr>
                <w:sz w:val="32"/>
                <w:szCs w:val="32"/>
                <w:lang w:val="en-US"/>
              </w:rPr>
              <w:fldChar w:fldCharType="begin"/>
            </w:r>
            <w:r>
              <w:rPr>
                <w:sz w:val="32"/>
                <w:szCs w:val="32"/>
              </w:rPr>
              <w:instrText xml:space="preserve"> TIME \@ "dd/MM/yyyy hh:mm am/pm" </w:instrText>
            </w:r>
            <w:r>
              <w:rPr>
                <w:sz w:val="32"/>
                <w:szCs w:val="32"/>
                <w:lang w:val="en-US"/>
              </w:rPr>
              <w:fldChar w:fldCharType="separate"/>
            </w:r>
            <w:r w:rsidR="00E655F7">
              <w:rPr>
                <w:noProof/>
                <w:sz w:val="32"/>
                <w:szCs w:val="32"/>
              </w:rPr>
              <w:t>25/05/2022 08:45 p. m.</w:t>
            </w:r>
            <w:r>
              <w:rPr>
                <w:sz w:val="32"/>
                <w:szCs w:val="32"/>
                <w:lang w:val="en-US"/>
              </w:rPr>
              <w:fldChar w:fldCharType="end"/>
            </w:r>
          </w:p>
        </w:tc>
      </w:tr>
    </w:tbl>
    <w:p w14:paraId="7E466C19" w14:textId="77777777" w:rsidR="000D3685" w:rsidRDefault="000D3685">
      <w:pPr>
        <w:pBdr>
          <w:bottom w:val="single" w:sz="12" w:space="1" w:color="auto"/>
        </w:pBdr>
        <w:rPr>
          <w:lang w:val="en-US"/>
        </w:rPr>
      </w:pPr>
    </w:p>
    <w:p w14:paraId="6EAE07A5" w14:textId="62968237" w:rsidR="000D3685" w:rsidRDefault="0043583B" w:rsidP="00E655F7">
      <w:pPr>
        <w:jc w:val="both"/>
      </w:pPr>
      <w:r w:rsidRPr="00E655F7">
        <w:t xml:space="preserve">Hola, te </w:t>
      </w:r>
      <w:r w:rsidRPr="00D54BD1">
        <w:t>presento</w:t>
      </w:r>
      <w:r w:rsidR="00E655F7">
        <w:t xml:space="preserve"> la nueva versión de Cetis Control Web Panel, para esta actualización se tuvieron un buen de mejoras tanto para los alumnos y maestros como para la seguridad del administrador.</w:t>
      </w:r>
    </w:p>
    <w:p w14:paraId="6ADF23D3" w14:textId="679A9EBB" w:rsidR="00E655F7" w:rsidRDefault="00E655F7" w:rsidP="00E655F7">
      <w:pPr>
        <w:jc w:val="both"/>
      </w:pPr>
      <w:r>
        <w:t>Cetis CWP maestros:</w:t>
      </w:r>
    </w:p>
    <w:p w14:paraId="31C867F1" w14:textId="1F7E7F3D" w:rsidR="00E655F7" w:rsidRDefault="00E655F7" w:rsidP="00E655F7">
      <w:pPr>
        <w:pStyle w:val="Prrafodelista"/>
        <w:numPr>
          <w:ilvl w:val="0"/>
          <w:numId w:val="1"/>
        </w:numPr>
        <w:jc w:val="both"/>
      </w:pPr>
      <w:r>
        <w:t>Se agregó una forma más fácil para que los maestros puedan redactar el contenido de una publicación.</w:t>
      </w:r>
    </w:p>
    <w:p w14:paraId="3F391866" w14:textId="2B20271B" w:rsidR="00E655F7" w:rsidRDefault="00E655F7" w:rsidP="00E655F7">
      <w:pPr>
        <w:jc w:val="both"/>
      </w:pPr>
      <w:r>
        <w:t>Cetis CWP alumnos:</w:t>
      </w:r>
    </w:p>
    <w:p w14:paraId="0B890CC1" w14:textId="278E233A" w:rsidR="00E655F7" w:rsidRDefault="00E655F7" w:rsidP="00E655F7">
      <w:pPr>
        <w:pStyle w:val="Prrafodelista"/>
        <w:numPr>
          <w:ilvl w:val="0"/>
          <w:numId w:val="1"/>
        </w:numPr>
        <w:jc w:val="both"/>
      </w:pPr>
      <w:r>
        <w:t>Ahora los alumnos podrán ver las publicaciones de una mejor manera, debido a que, con la nueva actualización de publicaciones, los maestros podrán organizar mejor los mensajes, es por eso que, ahora podrán ver tablas, listas y muchas cosas más.</w:t>
      </w:r>
    </w:p>
    <w:p w14:paraId="12EA2451" w14:textId="34B00781" w:rsidR="00E655F7" w:rsidRDefault="00E655F7" w:rsidP="00E655F7">
      <w:pPr>
        <w:jc w:val="both"/>
      </w:pPr>
      <w:r>
        <w:t>Cetis CWP Admin:</w:t>
      </w:r>
    </w:p>
    <w:p w14:paraId="50C23E7A" w14:textId="30E49B67" w:rsidR="00E655F7" w:rsidRDefault="00E655F7" w:rsidP="00967C33">
      <w:pPr>
        <w:jc w:val="both"/>
      </w:pPr>
      <w:r>
        <w:t>Se actualizaron varias dependencias para garantizar una buena seguridad ante las brechas que tenían las actualizaciones pasadas.</w:t>
      </w:r>
    </w:p>
    <w:p w14:paraId="5B8C13BC" w14:textId="27DDF8D4" w:rsidR="00967C33" w:rsidRPr="00967C33" w:rsidRDefault="00967C33" w:rsidP="00967C33">
      <w:pPr>
        <w:jc w:val="both"/>
      </w:pPr>
      <w:r>
        <w:t>Console log:</w:t>
      </w:r>
    </w:p>
    <w:p w14:paraId="46E3B26D" w14:textId="77777777" w:rsidR="00E655F7" w:rsidRPr="00E655F7" w:rsidRDefault="00E655F7" w:rsidP="00E655F7">
      <w:pPr>
        <w:jc w:val="both"/>
        <w:rPr>
          <w:lang w:val="en-US"/>
        </w:rPr>
      </w:pPr>
      <w:r w:rsidRPr="00E655F7">
        <w:rPr>
          <w:lang w:val="en-US"/>
        </w:rPr>
        <w:t>Updating dependencies</w:t>
      </w:r>
    </w:p>
    <w:p w14:paraId="2840CCDA" w14:textId="77777777" w:rsidR="00E655F7" w:rsidRPr="00E655F7" w:rsidRDefault="00E655F7" w:rsidP="00E655F7">
      <w:pPr>
        <w:jc w:val="both"/>
        <w:rPr>
          <w:lang w:val="en-US"/>
        </w:rPr>
      </w:pPr>
      <w:r w:rsidRPr="00E655F7">
        <w:rPr>
          <w:lang w:val="en-US"/>
        </w:rPr>
        <w:t>Lock file operations: 0 installs, 26 updates, 0 removals</w:t>
      </w:r>
    </w:p>
    <w:p w14:paraId="58FF8516" w14:textId="77777777" w:rsidR="00E655F7" w:rsidRPr="00E655F7" w:rsidRDefault="00E655F7" w:rsidP="00E655F7">
      <w:pPr>
        <w:jc w:val="both"/>
        <w:rPr>
          <w:lang w:val="en-US"/>
        </w:rPr>
      </w:pPr>
      <w:r w:rsidRPr="00E655F7">
        <w:rPr>
          <w:lang w:val="en-US"/>
        </w:rPr>
        <w:t xml:space="preserve">  - Upgrading guzzlehttp/guzzle (7.4.2 =&gt; 7.4.3)</w:t>
      </w:r>
    </w:p>
    <w:p w14:paraId="5DA1782E" w14:textId="77777777" w:rsidR="00E655F7" w:rsidRPr="00E655F7" w:rsidRDefault="00E655F7" w:rsidP="00E655F7">
      <w:pPr>
        <w:jc w:val="both"/>
        <w:rPr>
          <w:lang w:val="en-US"/>
        </w:rPr>
      </w:pPr>
      <w:r w:rsidRPr="00E655F7">
        <w:rPr>
          <w:lang w:val="en-US"/>
        </w:rPr>
        <w:t xml:space="preserve">  - Upgrading laravel/framework (v9.8.1 =&gt; v9.14.1)</w:t>
      </w:r>
    </w:p>
    <w:p w14:paraId="168C58BA" w14:textId="77777777" w:rsidR="00E655F7" w:rsidRPr="00E655F7" w:rsidRDefault="00E655F7" w:rsidP="00E655F7">
      <w:pPr>
        <w:jc w:val="both"/>
        <w:rPr>
          <w:lang w:val="en-US"/>
        </w:rPr>
      </w:pPr>
      <w:r w:rsidRPr="00E655F7">
        <w:rPr>
          <w:lang w:val="en-US"/>
        </w:rPr>
        <w:lastRenderedPageBreak/>
        <w:t xml:space="preserve">  - Upgrading laravel/sail (v1.13.9 =&gt; v1.14.7)</w:t>
      </w:r>
    </w:p>
    <w:p w14:paraId="21348D25" w14:textId="77777777" w:rsidR="00E655F7" w:rsidRPr="00E655F7" w:rsidRDefault="00E655F7" w:rsidP="00E655F7">
      <w:pPr>
        <w:jc w:val="both"/>
        <w:rPr>
          <w:lang w:val="en-US"/>
        </w:rPr>
      </w:pPr>
      <w:r w:rsidRPr="00E655F7">
        <w:rPr>
          <w:lang w:val="en-US"/>
        </w:rPr>
        <w:t xml:space="preserve">  - Upgrading laravel/serializable-closure (v1.1.1 =&gt; v1.2.0)</w:t>
      </w:r>
    </w:p>
    <w:p w14:paraId="78179968" w14:textId="77777777" w:rsidR="00E655F7" w:rsidRPr="00E655F7" w:rsidRDefault="00E655F7" w:rsidP="00E655F7">
      <w:pPr>
        <w:jc w:val="both"/>
        <w:rPr>
          <w:lang w:val="en-US"/>
        </w:rPr>
      </w:pPr>
      <w:r w:rsidRPr="00E655F7">
        <w:rPr>
          <w:lang w:val="en-US"/>
        </w:rPr>
        <w:t xml:space="preserve">  - Upgrading laravel/ui (v3.4.5 =&gt; v3.4.6)</w:t>
      </w:r>
    </w:p>
    <w:p w14:paraId="3C652A3C" w14:textId="77777777" w:rsidR="00E655F7" w:rsidRPr="00E655F7" w:rsidRDefault="00E655F7" w:rsidP="00E655F7">
      <w:pPr>
        <w:jc w:val="both"/>
        <w:rPr>
          <w:lang w:val="en-US"/>
        </w:rPr>
      </w:pPr>
      <w:r w:rsidRPr="00E655F7">
        <w:rPr>
          <w:lang w:val="en-US"/>
        </w:rPr>
        <w:t xml:space="preserve">  - Upgrading league/commonmark (2.3.0 =&gt; 2.3.1)</w:t>
      </w:r>
    </w:p>
    <w:p w14:paraId="10121897" w14:textId="77777777" w:rsidR="00E655F7" w:rsidRPr="00E655F7" w:rsidRDefault="00E655F7" w:rsidP="00E655F7">
      <w:pPr>
        <w:jc w:val="both"/>
        <w:rPr>
          <w:lang w:val="en-US"/>
        </w:rPr>
      </w:pPr>
      <w:r w:rsidRPr="00E655F7">
        <w:rPr>
          <w:lang w:val="en-US"/>
        </w:rPr>
        <w:t xml:space="preserve">  - Upgrading league/flysystem (3.0.17 =&gt; 3.0.20)</w:t>
      </w:r>
    </w:p>
    <w:p w14:paraId="214615B3" w14:textId="77777777" w:rsidR="00E655F7" w:rsidRPr="00E655F7" w:rsidRDefault="00E655F7" w:rsidP="00E655F7">
      <w:pPr>
        <w:jc w:val="both"/>
        <w:rPr>
          <w:lang w:val="en-US"/>
        </w:rPr>
      </w:pPr>
      <w:r w:rsidRPr="00E655F7">
        <w:rPr>
          <w:lang w:val="en-US"/>
        </w:rPr>
        <w:t xml:space="preserve">  - Upgrading league/mime-type-detection (1.10.0 =&gt; 1.11.0)</w:t>
      </w:r>
    </w:p>
    <w:p w14:paraId="18BB3A63" w14:textId="77777777" w:rsidR="00E655F7" w:rsidRPr="00E655F7" w:rsidRDefault="00E655F7" w:rsidP="00E655F7">
      <w:pPr>
        <w:jc w:val="both"/>
        <w:rPr>
          <w:lang w:val="en-US"/>
        </w:rPr>
      </w:pPr>
      <w:r w:rsidRPr="00E655F7">
        <w:rPr>
          <w:lang w:val="en-US"/>
        </w:rPr>
        <w:t xml:space="preserve">  - Upgrading monolog/monolog (2.5.0 =&gt; 2.6.0)</w:t>
      </w:r>
    </w:p>
    <w:p w14:paraId="61BBB0F1" w14:textId="77777777" w:rsidR="00E655F7" w:rsidRPr="00E655F7" w:rsidRDefault="00E655F7" w:rsidP="00E655F7">
      <w:pPr>
        <w:jc w:val="both"/>
        <w:rPr>
          <w:lang w:val="en-US"/>
        </w:rPr>
      </w:pPr>
      <w:r w:rsidRPr="00E655F7">
        <w:rPr>
          <w:lang w:val="en-US"/>
        </w:rPr>
        <w:t xml:space="preserve">  - Upgrading nesbot/carbon (2.57.0 =&gt; 2.58.0)</w:t>
      </w:r>
    </w:p>
    <w:p w14:paraId="78800A9A" w14:textId="77777777" w:rsidR="00E655F7" w:rsidRPr="00E655F7" w:rsidRDefault="00E655F7" w:rsidP="00E655F7">
      <w:pPr>
        <w:jc w:val="both"/>
        <w:rPr>
          <w:lang w:val="en-US"/>
        </w:rPr>
      </w:pPr>
      <w:r w:rsidRPr="00E655F7">
        <w:rPr>
          <w:lang w:val="en-US"/>
        </w:rPr>
        <w:t xml:space="preserve">  - Upgrading psy/psysh (v0.11.2 =&gt; v0.11.4)</w:t>
      </w:r>
    </w:p>
    <w:p w14:paraId="6323BC37" w14:textId="77777777" w:rsidR="00E655F7" w:rsidRPr="00E655F7" w:rsidRDefault="00E655F7" w:rsidP="00E655F7">
      <w:pPr>
        <w:jc w:val="both"/>
        <w:rPr>
          <w:lang w:val="en-US"/>
        </w:rPr>
      </w:pPr>
      <w:r w:rsidRPr="00E655F7">
        <w:rPr>
          <w:lang w:val="en-US"/>
        </w:rPr>
        <w:t xml:space="preserve">  - Upgrading spatie/flare-client-php (1.1.0 =&gt; 1.2.0)</w:t>
      </w:r>
    </w:p>
    <w:p w14:paraId="6CF87700" w14:textId="77777777" w:rsidR="00E655F7" w:rsidRPr="00E655F7" w:rsidRDefault="00E655F7" w:rsidP="00E655F7">
      <w:pPr>
        <w:jc w:val="both"/>
        <w:rPr>
          <w:lang w:val="en-US"/>
        </w:rPr>
      </w:pPr>
      <w:r w:rsidRPr="00E655F7">
        <w:rPr>
          <w:lang w:val="en-US"/>
        </w:rPr>
        <w:t xml:space="preserve">  - Upgrading spatie/ignition (1.2.7 =&gt; 1.3.1)</w:t>
      </w:r>
    </w:p>
    <w:p w14:paraId="12FA1FDB" w14:textId="77777777" w:rsidR="00E655F7" w:rsidRPr="00E655F7" w:rsidRDefault="00E655F7" w:rsidP="00E655F7">
      <w:pPr>
        <w:jc w:val="both"/>
        <w:rPr>
          <w:lang w:val="en-US"/>
        </w:rPr>
      </w:pPr>
      <w:r w:rsidRPr="00E655F7">
        <w:rPr>
          <w:lang w:val="en-US"/>
        </w:rPr>
        <w:t xml:space="preserve">  - Upgrading spatie/laravel-ignition (1.2.2 =&gt; 1.2.3)</w:t>
      </w:r>
    </w:p>
    <w:p w14:paraId="20A4DAEB" w14:textId="77777777" w:rsidR="00E655F7" w:rsidRPr="00E655F7" w:rsidRDefault="00E655F7" w:rsidP="00E655F7">
      <w:pPr>
        <w:jc w:val="both"/>
        <w:rPr>
          <w:lang w:val="en-US"/>
        </w:rPr>
      </w:pPr>
      <w:r w:rsidRPr="00E655F7">
        <w:rPr>
          <w:lang w:val="en-US"/>
        </w:rPr>
        <w:t xml:space="preserve">  - Upgrading symfony/console (v6.0.7 =&gt; v6.0.8)</w:t>
      </w:r>
    </w:p>
    <w:p w14:paraId="6F6F3259" w14:textId="77777777" w:rsidR="00E655F7" w:rsidRPr="00E655F7" w:rsidRDefault="00E655F7" w:rsidP="00E655F7">
      <w:pPr>
        <w:jc w:val="both"/>
        <w:rPr>
          <w:lang w:val="en-US"/>
        </w:rPr>
      </w:pPr>
      <w:r w:rsidRPr="00E655F7">
        <w:rPr>
          <w:lang w:val="en-US"/>
        </w:rPr>
        <w:t xml:space="preserve">  - Upgrading symfony/error-handler (v6.0.7 =&gt; v6.0.8)</w:t>
      </w:r>
    </w:p>
    <w:p w14:paraId="17EB7D64" w14:textId="77777777" w:rsidR="00E655F7" w:rsidRPr="00E655F7" w:rsidRDefault="00E655F7" w:rsidP="00E655F7">
      <w:pPr>
        <w:jc w:val="both"/>
        <w:rPr>
          <w:lang w:val="en-US"/>
        </w:rPr>
      </w:pPr>
      <w:r w:rsidRPr="00E655F7">
        <w:rPr>
          <w:lang w:val="en-US"/>
        </w:rPr>
        <w:t xml:space="preserve">  - Upgrading symfony/finder (v6.0.3 =&gt; v6.0.8)</w:t>
      </w:r>
    </w:p>
    <w:p w14:paraId="40361EF3" w14:textId="77777777" w:rsidR="00E655F7" w:rsidRPr="00E655F7" w:rsidRDefault="00E655F7" w:rsidP="00E655F7">
      <w:pPr>
        <w:jc w:val="both"/>
        <w:rPr>
          <w:lang w:val="en-US"/>
        </w:rPr>
      </w:pPr>
      <w:r w:rsidRPr="00E655F7">
        <w:rPr>
          <w:lang w:val="en-US"/>
        </w:rPr>
        <w:t xml:space="preserve">  - Upgrading symfony/http-foundation (v6.0.7 =&gt; v6.0.8)</w:t>
      </w:r>
    </w:p>
    <w:p w14:paraId="774E1DE6" w14:textId="77777777" w:rsidR="00E655F7" w:rsidRPr="00E655F7" w:rsidRDefault="00E655F7" w:rsidP="00E655F7">
      <w:pPr>
        <w:jc w:val="both"/>
        <w:rPr>
          <w:lang w:val="en-US"/>
        </w:rPr>
      </w:pPr>
      <w:r w:rsidRPr="00E655F7">
        <w:rPr>
          <w:lang w:val="en-US"/>
        </w:rPr>
        <w:t xml:space="preserve">  - Upgrading symfony/http-kernel (v6.0.7 =&gt; v6.0.8)</w:t>
      </w:r>
    </w:p>
    <w:p w14:paraId="0ADE07A7" w14:textId="77777777" w:rsidR="00E655F7" w:rsidRPr="00E655F7" w:rsidRDefault="00E655F7" w:rsidP="00E655F7">
      <w:pPr>
        <w:jc w:val="both"/>
        <w:rPr>
          <w:lang w:val="en-US"/>
        </w:rPr>
      </w:pPr>
      <w:r w:rsidRPr="00E655F7">
        <w:rPr>
          <w:lang w:val="en-US"/>
        </w:rPr>
        <w:t xml:space="preserve">  - Upgrading symfony/mailer (v6.0.7 =&gt; v6.0.8)</w:t>
      </w:r>
    </w:p>
    <w:p w14:paraId="02D85854" w14:textId="77777777" w:rsidR="00E655F7" w:rsidRPr="00E655F7" w:rsidRDefault="00E655F7" w:rsidP="00E655F7">
      <w:pPr>
        <w:jc w:val="both"/>
        <w:rPr>
          <w:lang w:val="en-US"/>
        </w:rPr>
      </w:pPr>
      <w:r w:rsidRPr="00E655F7">
        <w:rPr>
          <w:lang w:val="en-US"/>
        </w:rPr>
        <w:t xml:space="preserve">  - Upgrading symfony/mime (v6.0.7 =&gt; v6.0.8)</w:t>
      </w:r>
    </w:p>
    <w:p w14:paraId="40C14D02" w14:textId="77777777" w:rsidR="00E655F7" w:rsidRPr="00E655F7" w:rsidRDefault="00E655F7" w:rsidP="00E655F7">
      <w:pPr>
        <w:jc w:val="both"/>
        <w:rPr>
          <w:lang w:val="en-US"/>
        </w:rPr>
      </w:pPr>
      <w:r w:rsidRPr="00E655F7">
        <w:rPr>
          <w:lang w:val="en-US"/>
        </w:rPr>
        <w:t xml:space="preserve">  - Upgrading symfony/process (v6.0.7 =&gt; v6.0.8)</w:t>
      </w:r>
    </w:p>
    <w:p w14:paraId="52B40BF0" w14:textId="77777777" w:rsidR="00E655F7" w:rsidRPr="00E655F7" w:rsidRDefault="00E655F7" w:rsidP="00E655F7">
      <w:pPr>
        <w:jc w:val="both"/>
        <w:rPr>
          <w:lang w:val="en-US"/>
        </w:rPr>
      </w:pPr>
      <w:r w:rsidRPr="00E655F7">
        <w:rPr>
          <w:lang w:val="en-US"/>
        </w:rPr>
        <w:t xml:space="preserve">  - Upgrading symfony/routing (v6.0.5 =&gt; v6.0.8)</w:t>
      </w:r>
    </w:p>
    <w:p w14:paraId="603AC83B" w14:textId="77777777" w:rsidR="00E655F7" w:rsidRPr="00E655F7" w:rsidRDefault="00E655F7" w:rsidP="00E655F7">
      <w:pPr>
        <w:jc w:val="both"/>
        <w:rPr>
          <w:lang w:val="en-US"/>
        </w:rPr>
      </w:pPr>
      <w:r w:rsidRPr="00E655F7">
        <w:rPr>
          <w:lang w:val="en-US"/>
        </w:rPr>
        <w:t xml:space="preserve">  - Upgrading symfony/string (v6.0.3 =&gt; v6.0.8)</w:t>
      </w:r>
    </w:p>
    <w:p w14:paraId="4A207BAA" w14:textId="77777777" w:rsidR="00E655F7" w:rsidRPr="00E655F7" w:rsidRDefault="00E655F7" w:rsidP="00E655F7">
      <w:pPr>
        <w:jc w:val="both"/>
        <w:rPr>
          <w:lang w:val="en-US"/>
        </w:rPr>
      </w:pPr>
      <w:r w:rsidRPr="00E655F7">
        <w:rPr>
          <w:lang w:val="en-US"/>
        </w:rPr>
        <w:t xml:space="preserve">  - Upgrading symfony/translation (v6.0.7 =&gt; v6.0.8)</w:t>
      </w:r>
    </w:p>
    <w:p w14:paraId="684EF62D" w14:textId="2F494E69" w:rsidR="00E655F7" w:rsidRDefault="00E655F7" w:rsidP="00E655F7">
      <w:pPr>
        <w:jc w:val="both"/>
        <w:rPr>
          <w:lang w:val="en-US"/>
        </w:rPr>
      </w:pPr>
      <w:r w:rsidRPr="00E655F7">
        <w:rPr>
          <w:lang w:val="en-US"/>
        </w:rPr>
        <w:t xml:space="preserve">  - Upgrading symfony/var-dumper (v6.0.6 =&gt; v6.0.8)</w:t>
      </w:r>
    </w:p>
    <w:p w14:paraId="31BF43FF" w14:textId="77777777" w:rsidR="00967C33" w:rsidRPr="00967C33" w:rsidRDefault="00967C33" w:rsidP="00967C33">
      <w:pPr>
        <w:jc w:val="both"/>
        <w:rPr>
          <w:lang w:val="en-US"/>
        </w:rPr>
      </w:pPr>
      <w:r w:rsidRPr="00967C33">
        <w:rPr>
          <w:lang w:val="en-US"/>
        </w:rPr>
        <w:t>Package operations: 0 installs, 26 updates, 0 removals</w:t>
      </w:r>
    </w:p>
    <w:p w14:paraId="11A05772" w14:textId="77777777" w:rsidR="00967C33" w:rsidRPr="00967C33" w:rsidRDefault="00967C33" w:rsidP="00967C33">
      <w:pPr>
        <w:jc w:val="both"/>
        <w:rPr>
          <w:lang w:val="en-US"/>
        </w:rPr>
      </w:pPr>
      <w:r w:rsidRPr="00967C33">
        <w:rPr>
          <w:lang w:val="en-US"/>
        </w:rPr>
        <w:t xml:space="preserve">  - Downloading symfony/http-foundation (v6.0.8)</w:t>
      </w:r>
    </w:p>
    <w:p w14:paraId="4F4760AB" w14:textId="77777777" w:rsidR="00967C33" w:rsidRPr="00967C33" w:rsidRDefault="00967C33" w:rsidP="00967C33">
      <w:pPr>
        <w:jc w:val="both"/>
        <w:rPr>
          <w:lang w:val="en-US"/>
        </w:rPr>
      </w:pPr>
      <w:r w:rsidRPr="00967C33">
        <w:rPr>
          <w:lang w:val="en-US"/>
        </w:rPr>
        <w:t xml:space="preserve">  - Downloading symfony/var-dumper (v6.0.8)</w:t>
      </w:r>
    </w:p>
    <w:p w14:paraId="00545911" w14:textId="77777777" w:rsidR="00967C33" w:rsidRPr="00967C33" w:rsidRDefault="00967C33" w:rsidP="00967C33">
      <w:pPr>
        <w:jc w:val="both"/>
        <w:rPr>
          <w:lang w:val="en-US"/>
        </w:rPr>
      </w:pPr>
      <w:r w:rsidRPr="00967C33">
        <w:rPr>
          <w:lang w:val="en-US"/>
        </w:rPr>
        <w:t xml:space="preserve">  - Downloading symfony/error-handler (v6.0.8)</w:t>
      </w:r>
    </w:p>
    <w:p w14:paraId="3EE98597" w14:textId="77777777" w:rsidR="00967C33" w:rsidRPr="00967C33" w:rsidRDefault="00967C33" w:rsidP="00967C33">
      <w:pPr>
        <w:jc w:val="both"/>
        <w:rPr>
          <w:lang w:val="en-US"/>
        </w:rPr>
      </w:pPr>
      <w:r w:rsidRPr="00967C33">
        <w:rPr>
          <w:lang w:val="en-US"/>
        </w:rPr>
        <w:t xml:space="preserve">  - Downloading symfony/http-kernel (v6.0.8)</w:t>
      </w:r>
    </w:p>
    <w:p w14:paraId="1FB6D657" w14:textId="77777777" w:rsidR="00967C33" w:rsidRPr="00967C33" w:rsidRDefault="00967C33" w:rsidP="00967C33">
      <w:pPr>
        <w:jc w:val="both"/>
        <w:rPr>
          <w:lang w:val="en-US"/>
        </w:rPr>
      </w:pPr>
      <w:r w:rsidRPr="00967C33">
        <w:rPr>
          <w:lang w:val="en-US"/>
        </w:rPr>
        <w:lastRenderedPageBreak/>
        <w:t xml:space="preserve">  - Downloading league/mime-type-detection (1.11.0)</w:t>
      </w:r>
    </w:p>
    <w:p w14:paraId="4449795C" w14:textId="77777777" w:rsidR="00967C33" w:rsidRPr="00967C33" w:rsidRDefault="00967C33" w:rsidP="00967C33">
      <w:pPr>
        <w:jc w:val="both"/>
        <w:rPr>
          <w:lang w:val="en-US"/>
        </w:rPr>
      </w:pPr>
      <w:r w:rsidRPr="00967C33">
        <w:rPr>
          <w:lang w:val="en-US"/>
        </w:rPr>
        <w:t xml:space="preserve">  - Downloading symfony/routing (v6.0.8)</w:t>
      </w:r>
    </w:p>
    <w:p w14:paraId="51C18946" w14:textId="77777777" w:rsidR="00967C33" w:rsidRPr="00967C33" w:rsidRDefault="00967C33" w:rsidP="00967C33">
      <w:pPr>
        <w:jc w:val="both"/>
        <w:rPr>
          <w:lang w:val="en-US"/>
        </w:rPr>
      </w:pPr>
      <w:r w:rsidRPr="00967C33">
        <w:rPr>
          <w:lang w:val="en-US"/>
        </w:rPr>
        <w:t xml:space="preserve">  - Downloading symfony/process (v6.0.8)</w:t>
      </w:r>
    </w:p>
    <w:p w14:paraId="08BC2DE1" w14:textId="77777777" w:rsidR="00967C33" w:rsidRPr="00967C33" w:rsidRDefault="00967C33" w:rsidP="00967C33">
      <w:pPr>
        <w:jc w:val="both"/>
        <w:rPr>
          <w:lang w:val="en-US"/>
        </w:rPr>
      </w:pPr>
      <w:r w:rsidRPr="00967C33">
        <w:rPr>
          <w:lang w:val="en-US"/>
        </w:rPr>
        <w:t xml:space="preserve">  - Downloading symfony/mime (v6.0.8)</w:t>
      </w:r>
    </w:p>
    <w:p w14:paraId="3638D659" w14:textId="77777777" w:rsidR="00967C33" w:rsidRPr="00967C33" w:rsidRDefault="00967C33" w:rsidP="00967C33">
      <w:pPr>
        <w:jc w:val="both"/>
        <w:rPr>
          <w:lang w:val="en-US"/>
        </w:rPr>
      </w:pPr>
      <w:r w:rsidRPr="00967C33">
        <w:rPr>
          <w:lang w:val="en-US"/>
        </w:rPr>
        <w:t xml:space="preserve">  - Downloading symfony/mailer (v6.0.8)</w:t>
      </w:r>
    </w:p>
    <w:p w14:paraId="3D83E45B" w14:textId="77777777" w:rsidR="00967C33" w:rsidRPr="00967C33" w:rsidRDefault="00967C33" w:rsidP="00967C33">
      <w:pPr>
        <w:jc w:val="both"/>
        <w:rPr>
          <w:lang w:val="en-US"/>
        </w:rPr>
      </w:pPr>
      <w:r w:rsidRPr="00967C33">
        <w:rPr>
          <w:lang w:val="en-US"/>
        </w:rPr>
        <w:t xml:space="preserve">  - Downloading symfony/finder (v6.0.8)</w:t>
      </w:r>
    </w:p>
    <w:p w14:paraId="07DC509A" w14:textId="77777777" w:rsidR="00967C33" w:rsidRPr="00967C33" w:rsidRDefault="00967C33" w:rsidP="00967C33">
      <w:pPr>
        <w:jc w:val="both"/>
        <w:rPr>
          <w:lang w:val="en-US"/>
        </w:rPr>
      </w:pPr>
      <w:r w:rsidRPr="00967C33">
        <w:rPr>
          <w:lang w:val="en-US"/>
        </w:rPr>
        <w:t xml:space="preserve">  - Downloading symfony/string (v6.0.8)</w:t>
      </w:r>
    </w:p>
    <w:p w14:paraId="2A0CD9BF" w14:textId="77777777" w:rsidR="00967C33" w:rsidRPr="00967C33" w:rsidRDefault="00967C33" w:rsidP="00967C33">
      <w:pPr>
        <w:jc w:val="both"/>
        <w:rPr>
          <w:lang w:val="en-US"/>
        </w:rPr>
      </w:pPr>
      <w:r w:rsidRPr="00967C33">
        <w:rPr>
          <w:lang w:val="en-US"/>
        </w:rPr>
        <w:t xml:space="preserve">  - Downloading symfony/console (v6.0.8)</w:t>
      </w:r>
    </w:p>
    <w:p w14:paraId="4A0A37E6" w14:textId="77777777" w:rsidR="00967C33" w:rsidRPr="00967C33" w:rsidRDefault="00967C33" w:rsidP="00967C33">
      <w:pPr>
        <w:jc w:val="both"/>
        <w:rPr>
          <w:lang w:val="en-US"/>
        </w:rPr>
      </w:pPr>
      <w:r w:rsidRPr="00967C33">
        <w:rPr>
          <w:lang w:val="en-US"/>
        </w:rPr>
        <w:t xml:space="preserve">  - Downloading symfony/translation (v6.0.8)</w:t>
      </w:r>
    </w:p>
    <w:p w14:paraId="050F3F49" w14:textId="77777777" w:rsidR="00967C33" w:rsidRPr="00967C33" w:rsidRDefault="00967C33" w:rsidP="00967C33">
      <w:pPr>
        <w:jc w:val="both"/>
        <w:rPr>
          <w:lang w:val="en-US"/>
        </w:rPr>
      </w:pPr>
      <w:r w:rsidRPr="00967C33">
        <w:rPr>
          <w:lang w:val="en-US"/>
        </w:rPr>
        <w:t xml:space="preserve">  - Downloading nesbot/carbon (2.58.0)</w:t>
      </w:r>
    </w:p>
    <w:p w14:paraId="34FB86FF" w14:textId="77777777" w:rsidR="00967C33" w:rsidRPr="00967C33" w:rsidRDefault="00967C33" w:rsidP="00967C33">
      <w:pPr>
        <w:jc w:val="both"/>
        <w:rPr>
          <w:lang w:val="en-US"/>
        </w:rPr>
      </w:pPr>
      <w:r w:rsidRPr="00967C33">
        <w:rPr>
          <w:lang w:val="en-US"/>
        </w:rPr>
        <w:t xml:space="preserve">  - Downloading monolog/monolog (2.6.0)</w:t>
      </w:r>
    </w:p>
    <w:p w14:paraId="3076B64F" w14:textId="77777777" w:rsidR="00967C33" w:rsidRPr="00967C33" w:rsidRDefault="00967C33" w:rsidP="00967C33">
      <w:pPr>
        <w:jc w:val="both"/>
        <w:rPr>
          <w:lang w:val="en-US"/>
        </w:rPr>
      </w:pPr>
      <w:r w:rsidRPr="00967C33">
        <w:rPr>
          <w:lang w:val="en-US"/>
        </w:rPr>
        <w:t xml:space="preserve">  - Downloading league/flysystem (3.0.20)</w:t>
      </w:r>
    </w:p>
    <w:p w14:paraId="553CCE16" w14:textId="77777777" w:rsidR="00967C33" w:rsidRPr="00967C33" w:rsidRDefault="00967C33" w:rsidP="00967C33">
      <w:pPr>
        <w:jc w:val="both"/>
        <w:rPr>
          <w:lang w:val="en-US"/>
        </w:rPr>
      </w:pPr>
      <w:r w:rsidRPr="00967C33">
        <w:rPr>
          <w:lang w:val="en-US"/>
        </w:rPr>
        <w:t xml:space="preserve">  - Downloading league/commonmark (2.3.1)</w:t>
      </w:r>
    </w:p>
    <w:p w14:paraId="18BB1695" w14:textId="77777777" w:rsidR="00967C33" w:rsidRPr="00967C33" w:rsidRDefault="00967C33" w:rsidP="00967C33">
      <w:pPr>
        <w:jc w:val="both"/>
        <w:rPr>
          <w:lang w:val="en-US"/>
        </w:rPr>
      </w:pPr>
      <w:r w:rsidRPr="00967C33">
        <w:rPr>
          <w:lang w:val="en-US"/>
        </w:rPr>
        <w:t xml:space="preserve">  - Downloading laravel/serializable-closure (v1.2.0)</w:t>
      </w:r>
    </w:p>
    <w:p w14:paraId="5C5E1DE1" w14:textId="77777777" w:rsidR="00967C33" w:rsidRPr="00967C33" w:rsidRDefault="00967C33" w:rsidP="00967C33">
      <w:pPr>
        <w:jc w:val="both"/>
        <w:rPr>
          <w:lang w:val="en-US"/>
        </w:rPr>
      </w:pPr>
      <w:r w:rsidRPr="00967C33">
        <w:rPr>
          <w:lang w:val="en-US"/>
        </w:rPr>
        <w:t xml:space="preserve">  - Downloading laravel/framework (v9.14.1)</w:t>
      </w:r>
    </w:p>
    <w:p w14:paraId="21AD3315" w14:textId="77777777" w:rsidR="00967C33" w:rsidRPr="00967C33" w:rsidRDefault="00967C33" w:rsidP="00967C33">
      <w:pPr>
        <w:jc w:val="both"/>
        <w:rPr>
          <w:lang w:val="en-US"/>
        </w:rPr>
      </w:pPr>
      <w:r w:rsidRPr="00967C33">
        <w:rPr>
          <w:lang w:val="en-US"/>
        </w:rPr>
        <w:t xml:space="preserve">  - Downloading laravel/ui (v3.4.6)</w:t>
      </w:r>
    </w:p>
    <w:p w14:paraId="0C8D6727" w14:textId="77777777" w:rsidR="00967C33" w:rsidRPr="00967C33" w:rsidRDefault="00967C33" w:rsidP="00967C33">
      <w:pPr>
        <w:jc w:val="both"/>
        <w:rPr>
          <w:lang w:val="en-US"/>
        </w:rPr>
      </w:pPr>
      <w:r w:rsidRPr="00967C33">
        <w:rPr>
          <w:lang w:val="en-US"/>
        </w:rPr>
        <w:t xml:space="preserve">  - Downloading guzzlehttp/guzzle (7.4.3)</w:t>
      </w:r>
    </w:p>
    <w:p w14:paraId="27BAF153" w14:textId="77777777" w:rsidR="00967C33" w:rsidRPr="00967C33" w:rsidRDefault="00967C33" w:rsidP="00967C33">
      <w:pPr>
        <w:jc w:val="both"/>
        <w:rPr>
          <w:lang w:val="en-US"/>
        </w:rPr>
      </w:pPr>
      <w:r w:rsidRPr="00967C33">
        <w:rPr>
          <w:lang w:val="en-US"/>
        </w:rPr>
        <w:t xml:space="preserve">  - Downloading laravel/sail (v1.14.7)</w:t>
      </w:r>
    </w:p>
    <w:p w14:paraId="49C8D2CC" w14:textId="77777777" w:rsidR="00967C33" w:rsidRPr="00967C33" w:rsidRDefault="00967C33" w:rsidP="00967C33">
      <w:pPr>
        <w:jc w:val="both"/>
        <w:rPr>
          <w:lang w:val="en-US"/>
        </w:rPr>
      </w:pPr>
      <w:r w:rsidRPr="00967C33">
        <w:rPr>
          <w:lang w:val="en-US"/>
        </w:rPr>
        <w:t xml:space="preserve">  - Downloading psy/psysh (v0.11.4)</w:t>
      </w:r>
    </w:p>
    <w:p w14:paraId="384BA730" w14:textId="77777777" w:rsidR="00967C33" w:rsidRPr="00967C33" w:rsidRDefault="00967C33" w:rsidP="00967C33">
      <w:pPr>
        <w:jc w:val="both"/>
        <w:rPr>
          <w:lang w:val="en-US"/>
        </w:rPr>
      </w:pPr>
      <w:r w:rsidRPr="00967C33">
        <w:rPr>
          <w:lang w:val="en-US"/>
        </w:rPr>
        <w:t xml:space="preserve">  - Downloading spatie/flare-client-php (1.2.0)</w:t>
      </w:r>
    </w:p>
    <w:p w14:paraId="4959B66D" w14:textId="77777777" w:rsidR="00967C33" w:rsidRPr="00967C33" w:rsidRDefault="00967C33" w:rsidP="00967C33">
      <w:pPr>
        <w:jc w:val="both"/>
        <w:rPr>
          <w:lang w:val="en-US"/>
        </w:rPr>
      </w:pPr>
      <w:r w:rsidRPr="00967C33">
        <w:rPr>
          <w:lang w:val="en-US"/>
        </w:rPr>
        <w:t xml:space="preserve">  - Downloading spatie/ignition (1.3.1)</w:t>
      </w:r>
    </w:p>
    <w:p w14:paraId="11B85336" w14:textId="77777777" w:rsidR="00967C33" w:rsidRPr="00967C33" w:rsidRDefault="00967C33" w:rsidP="00967C33">
      <w:pPr>
        <w:jc w:val="both"/>
        <w:rPr>
          <w:lang w:val="en-US"/>
        </w:rPr>
      </w:pPr>
      <w:r w:rsidRPr="00967C33">
        <w:rPr>
          <w:lang w:val="en-US"/>
        </w:rPr>
        <w:t xml:space="preserve">  - Downloading spatie/laravel-ignition (1.2.3)</w:t>
      </w:r>
    </w:p>
    <w:p w14:paraId="675CE966" w14:textId="77777777" w:rsidR="00967C33" w:rsidRPr="00967C33" w:rsidRDefault="00967C33" w:rsidP="00967C33">
      <w:pPr>
        <w:jc w:val="both"/>
        <w:rPr>
          <w:lang w:val="en-US"/>
        </w:rPr>
      </w:pPr>
      <w:r w:rsidRPr="00967C33">
        <w:rPr>
          <w:lang w:val="en-US"/>
        </w:rPr>
        <w:t xml:space="preserve">  - Upgrading symfony/http-foundation (v6.0.7 =&gt; v6.0.8): Extracting archive</w:t>
      </w:r>
    </w:p>
    <w:p w14:paraId="7272E364" w14:textId="77777777" w:rsidR="00967C33" w:rsidRPr="00967C33" w:rsidRDefault="00967C33" w:rsidP="00967C33">
      <w:pPr>
        <w:jc w:val="both"/>
        <w:rPr>
          <w:lang w:val="en-US"/>
        </w:rPr>
      </w:pPr>
      <w:r w:rsidRPr="00967C33">
        <w:rPr>
          <w:lang w:val="en-US"/>
        </w:rPr>
        <w:t xml:space="preserve">  - Upgrading symfony/var-dumper (v6.0.6 =&gt; v6.0.8): Extracting archive</w:t>
      </w:r>
    </w:p>
    <w:p w14:paraId="3C8A5E67" w14:textId="77777777" w:rsidR="00967C33" w:rsidRPr="00967C33" w:rsidRDefault="00967C33" w:rsidP="00967C33">
      <w:pPr>
        <w:jc w:val="both"/>
        <w:rPr>
          <w:lang w:val="en-US"/>
        </w:rPr>
      </w:pPr>
      <w:r w:rsidRPr="00967C33">
        <w:rPr>
          <w:lang w:val="en-US"/>
        </w:rPr>
        <w:t xml:space="preserve">  - Upgrading symfony/error-handler (v6.0.7 =&gt; v6.0.8): Extracting archive</w:t>
      </w:r>
    </w:p>
    <w:p w14:paraId="23545EA0" w14:textId="77777777" w:rsidR="00967C33" w:rsidRPr="00967C33" w:rsidRDefault="00967C33" w:rsidP="00967C33">
      <w:pPr>
        <w:jc w:val="both"/>
        <w:rPr>
          <w:lang w:val="en-US"/>
        </w:rPr>
      </w:pPr>
      <w:r w:rsidRPr="00967C33">
        <w:rPr>
          <w:lang w:val="en-US"/>
        </w:rPr>
        <w:t xml:space="preserve">  - Upgrading symfony/http-kernel (v6.0.7 =&gt; v6.0.8): Extracting archive</w:t>
      </w:r>
    </w:p>
    <w:p w14:paraId="76BEE55B" w14:textId="77777777" w:rsidR="00967C33" w:rsidRPr="00967C33" w:rsidRDefault="00967C33" w:rsidP="00967C33">
      <w:pPr>
        <w:jc w:val="both"/>
        <w:rPr>
          <w:lang w:val="en-US"/>
        </w:rPr>
      </w:pPr>
      <w:r w:rsidRPr="00967C33">
        <w:rPr>
          <w:lang w:val="en-US"/>
        </w:rPr>
        <w:t xml:space="preserve">  - Upgrading league/mime-type-detection (1.10.0 =&gt; 1.11.0): Extracting archive</w:t>
      </w:r>
    </w:p>
    <w:p w14:paraId="1471CDF8" w14:textId="77777777" w:rsidR="00967C33" w:rsidRPr="00967C33" w:rsidRDefault="00967C33" w:rsidP="00967C33">
      <w:pPr>
        <w:jc w:val="both"/>
        <w:rPr>
          <w:lang w:val="en-US"/>
        </w:rPr>
      </w:pPr>
      <w:r w:rsidRPr="00967C33">
        <w:rPr>
          <w:lang w:val="en-US"/>
        </w:rPr>
        <w:t xml:space="preserve">  - Upgrading symfony/routing (v6.0.5 =&gt; v6.0.8): Extracting archive</w:t>
      </w:r>
    </w:p>
    <w:p w14:paraId="6CF76AF3" w14:textId="77777777" w:rsidR="00967C33" w:rsidRPr="00967C33" w:rsidRDefault="00967C33" w:rsidP="00967C33">
      <w:pPr>
        <w:jc w:val="both"/>
        <w:rPr>
          <w:lang w:val="en-US"/>
        </w:rPr>
      </w:pPr>
      <w:r w:rsidRPr="00967C33">
        <w:rPr>
          <w:lang w:val="en-US"/>
        </w:rPr>
        <w:t xml:space="preserve">  - Upgrading symfony/process (v6.0.7 =&gt; v6.0.8): Extracting archive</w:t>
      </w:r>
    </w:p>
    <w:p w14:paraId="6ACECD88" w14:textId="77777777" w:rsidR="00967C33" w:rsidRPr="00967C33" w:rsidRDefault="00967C33" w:rsidP="00967C33">
      <w:pPr>
        <w:jc w:val="both"/>
        <w:rPr>
          <w:lang w:val="en-US"/>
        </w:rPr>
      </w:pPr>
      <w:r w:rsidRPr="00967C33">
        <w:rPr>
          <w:lang w:val="en-US"/>
        </w:rPr>
        <w:lastRenderedPageBreak/>
        <w:t xml:space="preserve">  - Upgrading symfony/mime (v6.0.7 =&gt; v6.0.8): Extracting archive</w:t>
      </w:r>
    </w:p>
    <w:p w14:paraId="1AAFD1EB" w14:textId="77777777" w:rsidR="00967C33" w:rsidRPr="00967C33" w:rsidRDefault="00967C33" w:rsidP="00967C33">
      <w:pPr>
        <w:jc w:val="both"/>
        <w:rPr>
          <w:lang w:val="en-US"/>
        </w:rPr>
      </w:pPr>
      <w:r w:rsidRPr="00967C33">
        <w:rPr>
          <w:lang w:val="en-US"/>
        </w:rPr>
        <w:t xml:space="preserve">  - Upgrading symfony/mailer (v6.0.7 =&gt; v6.0.8): Extracting archive</w:t>
      </w:r>
    </w:p>
    <w:p w14:paraId="6614F36B" w14:textId="77777777" w:rsidR="00967C33" w:rsidRPr="00967C33" w:rsidRDefault="00967C33" w:rsidP="00967C33">
      <w:pPr>
        <w:jc w:val="both"/>
        <w:rPr>
          <w:lang w:val="en-US"/>
        </w:rPr>
      </w:pPr>
      <w:r w:rsidRPr="00967C33">
        <w:rPr>
          <w:lang w:val="en-US"/>
        </w:rPr>
        <w:t xml:space="preserve">  - Upgrading symfony/finder (v6.0.3 =&gt; v6.0.8): Extracting archive</w:t>
      </w:r>
    </w:p>
    <w:p w14:paraId="4CCB41E9" w14:textId="77777777" w:rsidR="00967C33" w:rsidRPr="00967C33" w:rsidRDefault="00967C33" w:rsidP="00967C33">
      <w:pPr>
        <w:jc w:val="both"/>
        <w:rPr>
          <w:lang w:val="en-US"/>
        </w:rPr>
      </w:pPr>
      <w:r w:rsidRPr="00967C33">
        <w:rPr>
          <w:lang w:val="en-US"/>
        </w:rPr>
        <w:t xml:space="preserve">  - Upgrading symfony/string (v6.0.3 =&gt; v6.0.8): Extracting archive</w:t>
      </w:r>
    </w:p>
    <w:p w14:paraId="2CAC7305" w14:textId="77777777" w:rsidR="00967C33" w:rsidRPr="00967C33" w:rsidRDefault="00967C33" w:rsidP="00967C33">
      <w:pPr>
        <w:jc w:val="both"/>
        <w:rPr>
          <w:lang w:val="en-US"/>
        </w:rPr>
      </w:pPr>
      <w:r w:rsidRPr="00967C33">
        <w:rPr>
          <w:lang w:val="en-US"/>
        </w:rPr>
        <w:t xml:space="preserve">  - Upgrading symfony/console (v6.0.7 =&gt; v6.0.8): Extracting archive</w:t>
      </w:r>
    </w:p>
    <w:p w14:paraId="6EC54574" w14:textId="77777777" w:rsidR="00967C33" w:rsidRPr="00967C33" w:rsidRDefault="00967C33" w:rsidP="00967C33">
      <w:pPr>
        <w:jc w:val="both"/>
        <w:rPr>
          <w:lang w:val="en-US"/>
        </w:rPr>
      </w:pPr>
      <w:r w:rsidRPr="00967C33">
        <w:rPr>
          <w:lang w:val="en-US"/>
        </w:rPr>
        <w:t xml:space="preserve">  - Upgrading symfony/translation (v6.0.7 =&gt; v6.0.8): Extracting archive</w:t>
      </w:r>
    </w:p>
    <w:p w14:paraId="21066DA7" w14:textId="77777777" w:rsidR="00967C33" w:rsidRPr="00967C33" w:rsidRDefault="00967C33" w:rsidP="00967C33">
      <w:pPr>
        <w:jc w:val="both"/>
        <w:rPr>
          <w:lang w:val="en-US"/>
        </w:rPr>
      </w:pPr>
      <w:r w:rsidRPr="00967C33">
        <w:rPr>
          <w:lang w:val="en-US"/>
        </w:rPr>
        <w:t xml:space="preserve">  - Upgrading nesbot/carbon (2.57.0 =&gt; 2.58.0): Extracting archive</w:t>
      </w:r>
    </w:p>
    <w:p w14:paraId="0EA9528C" w14:textId="77777777" w:rsidR="00967C33" w:rsidRPr="00967C33" w:rsidRDefault="00967C33" w:rsidP="00967C33">
      <w:pPr>
        <w:jc w:val="both"/>
        <w:rPr>
          <w:lang w:val="en-US"/>
        </w:rPr>
      </w:pPr>
      <w:r w:rsidRPr="00967C33">
        <w:rPr>
          <w:lang w:val="en-US"/>
        </w:rPr>
        <w:t xml:space="preserve">  - Upgrading monolog/monolog (2.5.0 =&gt; 2.6.0): Extracting archive</w:t>
      </w:r>
    </w:p>
    <w:p w14:paraId="10D08527" w14:textId="77777777" w:rsidR="00967C33" w:rsidRPr="00967C33" w:rsidRDefault="00967C33" w:rsidP="00967C33">
      <w:pPr>
        <w:jc w:val="both"/>
        <w:rPr>
          <w:lang w:val="en-US"/>
        </w:rPr>
      </w:pPr>
      <w:r w:rsidRPr="00967C33">
        <w:rPr>
          <w:lang w:val="en-US"/>
        </w:rPr>
        <w:t xml:space="preserve">  - Upgrading league/flysystem (3.0.17 =&gt; 3.0.20): Extracting archive</w:t>
      </w:r>
    </w:p>
    <w:p w14:paraId="2A90D6CD" w14:textId="77777777" w:rsidR="00967C33" w:rsidRPr="00967C33" w:rsidRDefault="00967C33" w:rsidP="00967C33">
      <w:pPr>
        <w:jc w:val="both"/>
        <w:rPr>
          <w:lang w:val="en-US"/>
        </w:rPr>
      </w:pPr>
      <w:r w:rsidRPr="00967C33">
        <w:rPr>
          <w:lang w:val="en-US"/>
        </w:rPr>
        <w:t xml:space="preserve">  - Upgrading league/commonmark (2.3.0 =&gt; 2.3.1): Extracting archive</w:t>
      </w:r>
    </w:p>
    <w:p w14:paraId="118D41B4" w14:textId="77777777" w:rsidR="00967C33" w:rsidRPr="00967C33" w:rsidRDefault="00967C33" w:rsidP="00967C33">
      <w:pPr>
        <w:jc w:val="both"/>
        <w:rPr>
          <w:lang w:val="en-US"/>
        </w:rPr>
      </w:pPr>
      <w:r w:rsidRPr="00967C33">
        <w:rPr>
          <w:lang w:val="en-US"/>
        </w:rPr>
        <w:t xml:space="preserve">  - Upgrading laravel/serializable-closure (v1.1.1 =&gt; v1.2.0): Extracting archive</w:t>
      </w:r>
    </w:p>
    <w:p w14:paraId="731E57F3" w14:textId="77777777" w:rsidR="00967C33" w:rsidRPr="00967C33" w:rsidRDefault="00967C33" w:rsidP="00967C33">
      <w:pPr>
        <w:jc w:val="both"/>
        <w:rPr>
          <w:lang w:val="en-US"/>
        </w:rPr>
      </w:pPr>
      <w:r w:rsidRPr="00967C33">
        <w:rPr>
          <w:lang w:val="en-US"/>
        </w:rPr>
        <w:t xml:space="preserve">  - Upgrading laravel/framework (v9.8.1 =&gt; v9.14.1): Extracting archive</w:t>
      </w:r>
    </w:p>
    <w:p w14:paraId="6E210301" w14:textId="77777777" w:rsidR="00967C33" w:rsidRPr="00967C33" w:rsidRDefault="00967C33" w:rsidP="00967C33">
      <w:pPr>
        <w:jc w:val="both"/>
        <w:rPr>
          <w:lang w:val="en-US"/>
        </w:rPr>
      </w:pPr>
      <w:r w:rsidRPr="00967C33">
        <w:rPr>
          <w:lang w:val="en-US"/>
        </w:rPr>
        <w:t xml:space="preserve">  - Upgrading laravel/ui (v3.4.5 =&gt; v3.4.6): Extracting archive</w:t>
      </w:r>
    </w:p>
    <w:p w14:paraId="037D35C7" w14:textId="77777777" w:rsidR="00967C33" w:rsidRPr="00967C33" w:rsidRDefault="00967C33" w:rsidP="00967C33">
      <w:pPr>
        <w:jc w:val="both"/>
        <w:rPr>
          <w:lang w:val="en-US"/>
        </w:rPr>
      </w:pPr>
      <w:r w:rsidRPr="00967C33">
        <w:rPr>
          <w:lang w:val="en-US"/>
        </w:rPr>
        <w:t xml:space="preserve">  - Upgrading guzzlehttp/guzzle (7.4.2 =&gt; 7.4.3): Extracting archive</w:t>
      </w:r>
    </w:p>
    <w:p w14:paraId="7584C2DF" w14:textId="77777777" w:rsidR="00967C33" w:rsidRPr="00967C33" w:rsidRDefault="00967C33" w:rsidP="00967C33">
      <w:pPr>
        <w:jc w:val="both"/>
        <w:rPr>
          <w:lang w:val="en-US"/>
        </w:rPr>
      </w:pPr>
      <w:r w:rsidRPr="00967C33">
        <w:rPr>
          <w:lang w:val="en-US"/>
        </w:rPr>
        <w:t xml:space="preserve">  - Upgrading laravel/sail (v1.13.9 =&gt; v1.14.7): Extracting archive</w:t>
      </w:r>
    </w:p>
    <w:p w14:paraId="0134CBF8" w14:textId="77777777" w:rsidR="00967C33" w:rsidRPr="00967C33" w:rsidRDefault="00967C33" w:rsidP="00967C33">
      <w:pPr>
        <w:jc w:val="both"/>
        <w:rPr>
          <w:lang w:val="en-US"/>
        </w:rPr>
      </w:pPr>
      <w:r w:rsidRPr="00967C33">
        <w:rPr>
          <w:lang w:val="en-US"/>
        </w:rPr>
        <w:t xml:space="preserve">  - Upgrading psy/psysh (v0.11.2 =&gt; v0.11.4): Extracting archive</w:t>
      </w:r>
    </w:p>
    <w:p w14:paraId="61818C62" w14:textId="77777777" w:rsidR="00967C33" w:rsidRPr="00967C33" w:rsidRDefault="00967C33" w:rsidP="00967C33">
      <w:pPr>
        <w:jc w:val="both"/>
        <w:rPr>
          <w:lang w:val="en-US"/>
        </w:rPr>
      </w:pPr>
      <w:r w:rsidRPr="00967C33">
        <w:rPr>
          <w:lang w:val="en-US"/>
        </w:rPr>
        <w:t xml:space="preserve">  - Upgrading spatie/flare-client-php (1.1.0 =&gt; 1.2.0): Extracting archive</w:t>
      </w:r>
    </w:p>
    <w:p w14:paraId="41F37AA6" w14:textId="77777777" w:rsidR="00967C33" w:rsidRPr="00967C33" w:rsidRDefault="00967C33" w:rsidP="00967C33">
      <w:pPr>
        <w:jc w:val="both"/>
        <w:rPr>
          <w:lang w:val="en-US"/>
        </w:rPr>
      </w:pPr>
      <w:r w:rsidRPr="00967C33">
        <w:rPr>
          <w:lang w:val="en-US"/>
        </w:rPr>
        <w:t xml:space="preserve">  - Upgrading spatie/ignition (1.2.7 =&gt; 1.3.1): Extracting archive</w:t>
      </w:r>
    </w:p>
    <w:p w14:paraId="2A51DBA7" w14:textId="1DB17ADF" w:rsidR="00967C33" w:rsidRDefault="00967C33" w:rsidP="00967C33">
      <w:pPr>
        <w:jc w:val="both"/>
        <w:rPr>
          <w:lang w:val="en-US"/>
        </w:rPr>
      </w:pPr>
      <w:r w:rsidRPr="00967C33">
        <w:rPr>
          <w:lang w:val="en-US"/>
        </w:rPr>
        <w:t xml:space="preserve">  - Upgrading spatie/laravel-ignition (1.2.2 =&gt; 1.2.3): Extracting archive</w:t>
      </w:r>
    </w:p>
    <w:p w14:paraId="3CC37176" w14:textId="77777777" w:rsidR="00967C33" w:rsidRPr="00E655F7" w:rsidRDefault="00967C33" w:rsidP="00967C33">
      <w:pPr>
        <w:jc w:val="both"/>
        <w:rPr>
          <w:lang w:val="en-US"/>
        </w:rPr>
      </w:pPr>
    </w:p>
    <w:sectPr w:rsidR="00967C33" w:rsidRPr="00E655F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6359B" w14:textId="77777777" w:rsidR="00652408" w:rsidRDefault="00652408" w:rsidP="000D3685">
      <w:pPr>
        <w:spacing w:after="0" w:line="240" w:lineRule="auto"/>
      </w:pPr>
      <w:r>
        <w:separator/>
      </w:r>
    </w:p>
  </w:endnote>
  <w:endnote w:type="continuationSeparator" w:id="0">
    <w:p w14:paraId="7F7A2225" w14:textId="77777777" w:rsidR="00652408" w:rsidRDefault="00652408" w:rsidP="000D3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6AA5A" w14:textId="77777777" w:rsidR="000D3685" w:rsidRDefault="000D368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CA6A6" w14:textId="77777777" w:rsidR="000D3685" w:rsidRDefault="000D368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E555A" w14:textId="77777777" w:rsidR="000D3685" w:rsidRDefault="000D36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B6B1A" w14:textId="77777777" w:rsidR="00652408" w:rsidRDefault="00652408" w:rsidP="000D3685">
      <w:pPr>
        <w:spacing w:after="0" w:line="240" w:lineRule="auto"/>
      </w:pPr>
      <w:r>
        <w:separator/>
      </w:r>
    </w:p>
  </w:footnote>
  <w:footnote w:type="continuationSeparator" w:id="0">
    <w:p w14:paraId="6269BD49" w14:textId="77777777" w:rsidR="00652408" w:rsidRDefault="00652408" w:rsidP="000D3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71635" w14:textId="77777777" w:rsidR="000D3685" w:rsidRDefault="00652408">
    <w:pPr>
      <w:pStyle w:val="Encabezado"/>
    </w:pPr>
    <w:r>
      <w:rPr>
        <w:noProof/>
      </w:rPr>
      <w:pict w14:anchorId="0D5E2E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3221485" o:spid="_x0000_s1026" type="#_x0000_t75" style="position:absolute;margin-left:0;margin-top:0;width:441.75pt;height:154.6pt;z-index:-251657216;mso-position-horizontal:center;mso-position-horizontal-relative:margin;mso-position-vertical:center;mso-position-vertical-relative:margin" o:allowincell="f">
          <v:imagedata r:id="rId1" o:title="cropped-JOSPROX-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06D82" w14:textId="77777777" w:rsidR="000D3685" w:rsidRDefault="00652408">
    <w:pPr>
      <w:pStyle w:val="Encabezado"/>
    </w:pPr>
    <w:r>
      <w:rPr>
        <w:noProof/>
      </w:rPr>
      <w:pict w14:anchorId="712406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3221486" o:spid="_x0000_s1027" type="#_x0000_t75" style="position:absolute;margin-left:0;margin-top:0;width:441.75pt;height:154.6pt;z-index:-251656192;mso-position-horizontal:center;mso-position-horizontal-relative:margin;mso-position-vertical:center;mso-position-vertical-relative:margin" o:allowincell="f">
          <v:imagedata r:id="rId1" o:title="cropped-JOSPROX-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01CD7" w14:textId="77777777" w:rsidR="000D3685" w:rsidRDefault="00652408">
    <w:pPr>
      <w:pStyle w:val="Encabezado"/>
    </w:pPr>
    <w:r>
      <w:rPr>
        <w:noProof/>
      </w:rPr>
      <w:pict w14:anchorId="0E1D79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3221484" o:spid="_x0000_s1025" type="#_x0000_t75" style="position:absolute;margin-left:0;margin-top:0;width:441.75pt;height:154.6pt;z-index:-251658240;mso-position-horizontal:center;mso-position-horizontal-relative:margin;mso-position-vertical:center;mso-position-vertical-relative:margin" o:allowincell="f">
          <v:imagedata r:id="rId1" o:title="cropped-JOSPROX-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1072"/>
    <w:multiLevelType w:val="hybridMultilevel"/>
    <w:tmpl w:val="1C181786"/>
    <w:lvl w:ilvl="0" w:tplc="03F639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868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83B"/>
    <w:rsid w:val="000C33B6"/>
    <w:rsid w:val="000D3685"/>
    <w:rsid w:val="00216785"/>
    <w:rsid w:val="00222EC9"/>
    <w:rsid w:val="0043583B"/>
    <w:rsid w:val="00464E13"/>
    <w:rsid w:val="005E0AAD"/>
    <w:rsid w:val="00652408"/>
    <w:rsid w:val="006B7EB6"/>
    <w:rsid w:val="00737E62"/>
    <w:rsid w:val="00846AC9"/>
    <w:rsid w:val="008D3A1D"/>
    <w:rsid w:val="00967C33"/>
    <w:rsid w:val="00AB71DB"/>
    <w:rsid w:val="00B0348D"/>
    <w:rsid w:val="00C13DA6"/>
    <w:rsid w:val="00CE473D"/>
    <w:rsid w:val="00D54BD1"/>
    <w:rsid w:val="00E6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AFD26"/>
  <w15:chartTrackingRefBased/>
  <w15:docId w15:val="{47B680B1-DB1F-489D-A3BB-FA256D42C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7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D36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3685"/>
  </w:style>
  <w:style w:type="paragraph" w:styleId="Piedepgina">
    <w:name w:val="footer"/>
    <w:basedOn w:val="Normal"/>
    <w:link w:val="PiedepginaCar"/>
    <w:uiPriority w:val="99"/>
    <w:unhideWhenUsed/>
    <w:rsid w:val="000D36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3685"/>
  </w:style>
  <w:style w:type="paragraph" w:styleId="Prrafodelista">
    <w:name w:val="List Paragraph"/>
    <w:basedOn w:val="Normal"/>
    <w:uiPriority w:val="34"/>
    <w:qFormat/>
    <w:rsid w:val="00E65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hal\Documents\Plantillas%20personalizadas%20de%20Office\Cetis%20CWP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EC50F-A4D2-43FE-AAFD-D650CDC27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Cetis CWP.dotm</Template>
  <TotalTime>9</TotalTime>
  <Pages>4</Pages>
  <Words>815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Melchor Estrada</dc:creator>
  <cp:keywords/>
  <dc:description/>
  <cp:lastModifiedBy>Jose Luis Melchor Estrada</cp:lastModifiedBy>
  <cp:revision>5</cp:revision>
  <dcterms:created xsi:type="dcterms:W3CDTF">2022-05-26T01:43:00Z</dcterms:created>
  <dcterms:modified xsi:type="dcterms:W3CDTF">2022-05-26T01:52:00Z</dcterms:modified>
</cp:coreProperties>
</file>