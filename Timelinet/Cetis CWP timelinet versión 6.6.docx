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19E4F2AA" w14:textId="77777777" w:rsidR="000D3685" w:rsidRPr="00737E62" w:rsidRDefault="00737E62" w:rsidP="000D3685">
      <w:pPr>
        <w:pBdr>
          <w:bottom w:val="single" w:sz="12" w:space="1" w:color="auto"/>
        </w:pBdr>
        <w:rPr>
          <w:sz w:val="32"/>
          <w:szCs w:val="32"/>
        </w:rPr>
      </w:pPr>
      <w:r w:rsidRPr="00737E62">
        <w:rPr>
          <w:noProof/>
          <w:sz w:val="32"/>
          <w:szCs w:val="32"/>
        </w:rPr>
        <w:drawing>
          <wp:inline distT="0" distB="0" distL="0" distR="0" wp14:anchorId="26EC0067" wp14:editId="46D84715">
            <wp:extent cx="5612130" cy="23088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308860"/>
                    </a:xfrm>
                    <a:prstGeom prst="rect">
                      <a:avLst/>
                    </a:prstGeom>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336"/>
      </w:tblGrid>
      <w:tr w:rsidR="00737E62" w:rsidRPr="00737E62" w14:paraId="003B7223" w14:textId="77777777" w:rsidTr="000D3685">
        <w:trPr>
          <w:jc w:val="center"/>
        </w:trPr>
        <w:tc>
          <w:tcPr>
            <w:tcW w:w="4106" w:type="dxa"/>
          </w:tcPr>
          <w:p w14:paraId="7F3E29E3" w14:textId="77777777" w:rsidR="00737E62" w:rsidRPr="00737E62" w:rsidRDefault="00737E62" w:rsidP="000D3685">
            <w:pPr>
              <w:jc w:val="center"/>
              <w:rPr>
                <w:sz w:val="32"/>
                <w:szCs w:val="32"/>
                <w:lang w:val="en-US"/>
              </w:rPr>
            </w:pPr>
            <w:r w:rsidRPr="00737E62">
              <w:rPr>
                <w:sz w:val="32"/>
                <w:szCs w:val="32"/>
                <w:lang w:val="en-US"/>
              </w:rPr>
              <w:t>Cetis CWP: Cetis Control We</w:t>
            </w:r>
            <w:r>
              <w:rPr>
                <w:sz w:val="32"/>
                <w:szCs w:val="32"/>
                <w:lang w:val="en-US"/>
              </w:rPr>
              <w:t>b Panel</w:t>
            </w:r>
          </w:p>
        </w:tc>
        <w:tc>
          <w:tcPr>
            <w:tcW w:w="4336" w:type="dxa"/>
          </w:tcPr>
          <w:p w14:paraId="0ED9EA45" w14:textId="77777777" w:rsidR="00737E62" w:rsidRDefault="00737E62" w:rsidP="000D3685">
            <w:pPr>
              <w:jc w:val="center"/>
              <w:rPr>
                <w:sz w:val="32"/>
                <w:szCs w:val="32"/>
                <w:lang w:val="en-US"/>
              </w:rPr>
            </w:pPr>
            <w:r w:rsidRPr="00737E62">
              <w:rPr>
                <w:sz w:val="32"/>
                <w:szCs w:val="32"/>
                <w:lang w:val="en-US"/>
              </w:rPr>
              <w:t>Timelinet</w:t>
            </w:r>
            <w:r>
              <w:rPr>
                <w:sz w:val="32"/>
                <w:szCs w:val="32"/>
                <w:lang w:val="en-US"/>
              </w:rPr>
              <w:t xml:space="preserve"> versi</w:t>
            </w:r>
            <w:r w:rsidR="000D3685">
              <w:rPr>
                <w:sz w:val="32"/>
                <w:szCs w:val="32"/>
                <w:lang w:val="en-US"/>
              </w:rPr>
              <w:t>ó</w:t>
            </w:r>
            <w:r>
              <w:rPr>
                <w:sz w:val="32"/>
                <w:szCs w:val="32"/>
                <w:lang w:val="en-US"/>
              </w:rPr>
              <w:t>n:</w:t>
            </w:r>
          </w:p>
          <w:p w14:paraId="58FD15D5" w14:textId="3F8CCB56" w:rsidR="000D3685" w:rsidRPr="00737E62" w:rsidRDefault="00547F52" w:rsidP="000D3685">
            <w:pPr>
              <w:jc w:val="center"/>
              <w:rPr>
                <w:sz w:val="32"/>
                <w:szCs w:val="32"/>
                <w:lang w:val="en-US"/>
              </w:rPr>
            </w:pPr>
            <w:r>
              <w:rPr>
                <w:sz w:val="32"/>
                <w:szCs w:val="32"/>
                <w:lang w:val="en-US"/>
              </w:rPr>
              <w:t>6.6</w:t>
            </w:r>
          </w:p>
        </w:tc>
      </w:tr>
      <w:tr w:rsidR="000D3685" w:rsidRPr="00737E62" w14:paraId="3872EB76" w14:textId="77777777" w:rsidTr="000D3685">
        <w:trPr>
          <w:trHeight w:val="202"/>
          <w:jc w:val="center"/>
        </w:trPr>
        <w:tc>
          <w:tcPr>
            <w:tcW w:w="8442" w:type="dxa"/>
            <w:gridSpan w:val="2"/>
          </w:tcPr>
          <w:p w14:paraId="03964F75" w14:textId="77777777" w:rsidR="000D3685" w:rsidRPr="00737E62" w:rsidRDefault="000D3685" w:rsidP="000D3685">
            <w:pPr>
              <w:jc w:val="center"/>
              <w:rPr>
                <w:sz w:val="32"/>
                <w:szCs w:val="32"/>
                <w:lang w:val="en-US"/>
              </w:rPr>
            </w:pPr>
            <w:r>
              <w:rPr>
                <w:sz w:val="32"/>
                <w:szCs w:val="32"/>
                <w:lang w:val="en-US"/>
              </w:rPr>
              <w:t>JOSPROX MX | Internacional</w:t>
            </w:r>
          </w:p>
        </w:tc>
      </w:tr>
      <w:tr w:rsidR="000D3685" w:rsidRPr="00737E62" w14:paraId="7A006B4F" w14:textId="77777777" w:rsidTr="000D3685">
        <w:trPr>
          <w:trHeight w:val="202"/>
          <w:jc w:val="center"/>
        </w:trPr>
        <w:tc>
          <w:tcPr>
            <w:tcW w:w="8442" w:type="dxa"/>
            <w:gridSpan w:val="2"/>
          </w:tcPr>
          <w:p w14:paraId="2BBFD94F" w14:textId="27E18A18" w:rsidR="000D3685" w:rsidRDefault="000D3685" w:rsidP="000D3685">
            <w:pPr>
              <w:jc w:val="center"/>
              <w:rPr>
                <w:sz w:val="32"/>
                <w:szCs w:val="32"/>
                <w:lang w:val="en-US"/>
              </w:rPr>
            </w:pPr>
            <w:r>
              <w:rPr>
                <w:sz w:val="32"/>
                <w:szCs w:val="32"/>
                <w:lang w:val="en-US"/>
              </w:rPr>
              <w:t xml:space="preserve">Fecha: </w:t>
            </w:r>
            <w:r>
              <w:rPr>
                <w:sz w:val="32"/>
                <w:szCs w:val="32"/>
                <w:lang w:val="en-US"/>
              </w:rPr>
              <w:fldChar w:fldCharType="begin"/>
            </w:r>
            <w:r>
              <w:rPr>
                <w:sz w:val="32"/>
                <w:szCs w:val="32"/>
              </w:rPr>
              <w:instrText xml:space="preserve"> TIME \@ "dd/MM/yyyy hh:mm am/pm" </w:instrText>
            </w:r>
            <w:r>
              <w:rPr>
                <w:sz w:val="32"/>
                <w:szCs w:val="32"/>
                <w:lang w:val="en-US"/>
              </w:rPr>
              <w:fldChar w:fldCharType="separate"/>
            </w:r>
            <w:r w:rsidR="00547F52">
              <w:rPr>
                <w:noProof/>
                <w:sz w:val="32"/>
                <w:szCs w:val="32"/>
              </w:rPr>
              <w:t>03/06/2022 07:09 p. m.</w:t>
            </w:r>
            <w:r>
              <w:rPr>
                <w:sz w:val="32"/>
                <w:szCs w:val="32"/>
                <w:lang w:val="en-US"/>
              </w:rPr>
              <w:fldChar w:fldCharType="end"/>
            </w:r>
          </w:p>
        </w:tc>
      </w:tr>
    </w:tbl>
    <w:p w14:paraId="7D21BE11" w14:textId="77777777" w:rsidR="000D3685" w:rsidRDefault="000D3685">
      <w:pPr>
        <w:pBdr>
          <w:bottom w:val="single" w:sz="12" w:space="1" w:color="auto"/>
        </w:pBdr>
        <w:rPr>
          <w:lang w:val="en-US"/>
        </w:rPr>
      </w:pPr>
    </w:p>
    <w:p w14:paraId="1285827F" w14:textId="28150182" w:rsidR="000D3685" w:rsidRDefault="00547F52" w:rsidP="001555EE">
      <w:pPr>
        <w:jc w:val="both"/>
      </w:pPr>
      <w:r w:rsidRPr="00547F52">
        <w:t>Después de pequeños cambios y t</w:t>
      </w:r>
      <w:r>
        <w:t>rabajos, hoy recibimos la nueva versión de Cetis CWP integrando varias cosas que, a los alumnos les va a encantar.</w:t>
      </w:r>
    </w:p>
    <w:p w14:paraId="48E792D3" w14:textId="481DDB3F" w:rsidR="00547F52" w:rsidRDefault="00547F52" w:rsidP="001555EE">
      <w:pPr>
        <w:jc w:val="both"/>
      </w:pPr>
      <w:r>
        <w:t>Se ha creado el sistema integrado llamado “Cristal”, ahora podrán los alumnos socializar con toda la escuela si así lo desean, es por ello que el sistema es parte de la base de datos</w:t>
      </w:r>
      <w:r w:rsidR="001B40FA">
        <w:t xml:space="preserve"> y así tendrán una forma de conocer amigos.</w:t>
      </w:r>
    </w:p>
    <w:p w14:paraId="3C70CD37" w14:textId="0674FFB9" w:rsidR="001B40FA" w:rsidRDefault="001B40FA" w:rsidP="001555EE">
      <w:pPr>
        <w:jc w:val="both"/>
      </w:pPr>
      <w:r>
        <w:t>Ahora te presento las mejoras del sistema.</w:t>
      </w:r>
    </w:p>
    <w:p w14:paraId="51830950" w14:textId="0C8609E3" w:rsidR="001B40FA" w:rsidRDefault="001B40FA" w:rsidP="001555EE">
      <w:pPr>
        <w:jc w:val="both"/>
      </w:pPr>
      <w:r>
        <w:t>Cetis CWP Admin:</w:t>
      </w:r>
    </w:p>
    <w:p w14:paraId="0D35FD8B" w14:textId="3C6EE147" w:rsidR="001B40FA" w:rsidRDefault="001B40FA" w:rsidP="001555EE">
      <w:pPr>
        <w:pStyle w:val="Prrafodelista"/>
        <w:numPr>
          <w:ilvl w:val="0"/>
          <w:numId w:val="1"/>
        </w:numPr>
        <w:jc w:val="both"/>
      </w:pPr>
      <w:r>
        <w:t xml:space="preserve">Se agregó una pestaña llamada social en el </w:t>
      </w:r>
      <w:proofErr w:type="spellStart"/>
      <w:r>
        <w:t>navbar</w:t>
      </w:r>
      <w:proofErr w:type="spellEnd"/>
      <w:r>
        <w:t xml:space="preserve"> (se encuentra en la sección arreglos), así podrás modificar los registros del sistema “Cristal” y con ello cancelar el </w:t>
      </w:r>
      <w:proofErr w:type="spellStart"/>
      <w:r>
        <w:t>login</w:t>
      </w:r>
      <w:proofErr w:type="spellEnd"/>
      <w:r>
        <w:t xml:space="preserve"> de cualquier usuario, de esta manera podrás dar de baja a un alumno que se haya registrado por error o solicite la eliminación de sus datos en Cristal.</w:t>
      </w:r>
    </w:p>
    <w:p w14:paraId="04C523EF" w14:textId="4D5F2E1E" w:rsidR="00A846E3" w:rsidRDefault="00A846E3" w:rsidP="001555EE">
      <w:pPr>
        <w:jc w:val="both"/>
      </w:pPr>
      <w:r>
        <w:t>Cetis CWP alumnos:</w:t>
      </w:r>
    </w:p>
    <w:p w14:paraId="57792597" w14:textId="7F6B7A8C" w:rsidR="00A846E3" w:rsidRDefault="00A846E3" w:rsidP="001555EE">
      <w:pPr>
        <w:pStyle w:val="Prrafodelista"/>
        <w:numPr>
          <w:ilvl w:val="0"/>
          <w:numId w:val="1"/>
        </w:numPr>
        <w:jc w:val="both"/>
      </w:pPr>
      <w:r>
        <w:t xml:space="preserve">Se integró en el </w:t>
      </w:r>
      <w:proofErr w:type="spellStart"/>
      <w:r>
        <w:t>navbar</w:t>
      </w:r>
      <w:proofErr w:type="spellEnd"/>
      <w:r>
        <w:t xml:space="preserve"> una etiqueta llamada “Social”, donde podrán acceder al sistema de “Cristal”.</w:t>
      </w:r>
    </w:p>
    <w:p w14:paraId="59494EA2" w14:textId="6F9D4B8B" w:rsidR="00A846E3" w:rsidRDefault="00A846E3" w:rsidP="001555EE">
      <w:pPr>
        <w:jc w:val="both"/>
      </w:pPr>
      <w:r>
        <w:t>NUEVO Cetis CWP Cristal:</w:t>
      </w:r>
    </w:p>
    <w:p w14:paraId="0067F8BA" w14:textId="6494FB71" w:rsidR="00A846E3" w:rsidRDefault="00A846E3" w:rsidP="001555EE">
      <w:pPr>
        <w:pStyle w:val="Prrafodelista"/>
        <w:numPr>
          <w:ilvl w:val="0"/>
          <w:numId w:val="1"/>
        </w:numPr>
        <w:jc w:val="both"/>
      </w:pPr>
      <w:r>
        <w:t>Ahora podrás iniciar sesión con tu registro de Cetis CWP, no será necesario crear una cuenta, sin embargo, sino estás registrado en Cetis CWP no podrás acceder. Esta red social llamada “Cristal” solo estará disponible para los alumnos de la institución.</w:t>
      </w:r>
    </w:p>
    <w:p w14:paraId="427F14AA" w14:textId="439C6E40" w:rsidR="001555EE" w:rsidRDefault="001555EE" w:rsidP="001555EE">
      <w:pPr>
        <w:pStyle w:val="Prrafodelista"/>
        <w:numPr>
          <w:ilvl w:val="0"/>
          <w:numId w:val="1"/>
        </w:numPr>
        <w:jc w:val="both"/>
      </w:pPr>
      <w:r>
        <w:lastRenderedPageBreak/>
        <w:t>Si es la primera vez que un alumno se registra, será redirigido a la página “Bienvenido”, donde podrán agregar información y así las personas podrán decidir si mandarle solicitud de amistad o no.</w:t>
      </w:r>
    </w:p>
    <w:p w14:paraId="6F0BA11C" w14:textId="30E87319" w:rsidR="00A846E3" w:rsidRDefault="00A846E3" w:rsidP="001555EE">
      <w:pPr>
        <w:pStyle w:val="Prrafodelista"/>
        <w:numPr>
          <w:ilvl w:val="0"/>
          <w:numId w:val="1"/>
        </w:numPr>
        <w:jc w:val="both"/>
      </w:pPr>
      <w:r>
        <w:t xml:space="preserve">Se creó una sección llamada home, ahí te aparecerán personas aleatorias </w:t>
      </w:r>
      <w:r w:rsidR="001555EE">
        <w:t>las cuáles</w:t>
      </w:r>
      <w:r>
        <w:t xml:space="preserve"> se dieron de alta en Cristal, podrás mandarle una solicitud a las personas que tú quieras y también podrás omitirlas.</w:t>
      </w:r>
    </w:p>
    <w:p w14:paraId="097EC816" w14:textId="60945BCD" w:rsidR="00A846E3" w:rsidRDefault="001555EE" w:rsidP="001555EE">
      <w:pPr>
        <w:pStyle w:val="Prrafodelista"/>
        <w:numPr>
          <w:ilvl w:val="0"/>
          <w:numId w:val="1"/>
        </w:numPr>
        <w:jc w:val="both"/>
      </w:pPr>
      <w:r>
        <w:t>En la pestaña de perfil podrás cambiar tu imagen de perfil, recuerda que debe ser una imagen respetuosa. También podrás cambiar la información que quieras que los demás puedan ver.</w:t>
      </w:r>
    </w:p>
    <w:p w14:paraId="356A1F17" w14:textId="438F97D0" w:rsidR="001555EE" w:rsidRDefault="001555EE" w:rsidP="001555EE">
      <w:pPr>
        <w:jc w:val="both"/>
      </w:pPr>
      <w:r>
        <w:t>Por último, se hicieron unas pequeñas mejoras de seguridad</w:t>
      </w:r>
      <w:r w:rsidR="00D47170">
        <w:t xml:space="preserve"> del sistema “Cetis CWP Admin”, actualizando librerías de laravel.</w:t>
      </w:r>
    </w:p>
    <w:p w14:paraId="76BFEEDC" w14:textId="2B355B07" w:rsidR="00D47170" w:rsidRDefault="00D47170" w:rsidP="001555EE">
      <w:pPr>
        <w:jc w:val="both"/>
      </w:pPr>
      <w:proofErr w:type="spellStart"/>
      <w:r>
        <w:t>Console</w:t>
      </w:r>
      <w:proofErr w:type="spellEnd"/>
      <w:r>
        <w:t xml:space="preserve"> log:</w:t>
      </w:r>
    </w:p>
    <w:p w14:paraId="01C50D93" w14:textId="77777777" w:rsidR="00D47170" w:rsidRPr="00D47170" w:rsidRDefault="00D47170" w:rsidP="00D47170">
      <w:pPr>
        <w:jc w:val="both"/>
        <w:rPr>
          <w:lang w:val="en-US"/>
        </w:rPr>
      </w:pPr>
      <w:r w:rsidRPr="00D47170">
        <w:rPr>
          <w:lang w:val="en-US"/>
        </w:rPr>
        <w:t xml:space="preserve">  - Upgrading laravel/framework (v9.14.1 =&gt; v9.16.0)</w:t>
      </w:r>
    </w:p>
    <w:p w14:paraId="7FA671ED" w14:textId="77777777" w:rsidR="00D47170" w:rsidRPr="00D47170" w:rsidRDefault="00D47170" w:rsidP="00D47170">
      <w:pPr>
        <w:jc w:val="both"/>
        <w:rPr>
          <w:lang w:val="en-US"/>
        </w:rPr>
      </w:pPr>
      <w:r w:rsidRPr="00D47170">
        <w:rPr>
          <w:lang w:val="en-US"/>
        </w:rPr>
        <w:t xml:space="preserve">  - Upgrading laravel/sail (v1.14.7 =&gt; v1.14.8)</w:t>
      </w:r>
    </w:p>
    <w:p w14:paraId="2F6D93C7" w14:textId="77777777" w:rsidR="00D47170" w:rsidRPr="00D47170" w:rsidRDefault="00D47170" w:rsidP="00D47170">
      <w:pPr>
        <w:jc w:val="both"/>
        <w:rPr>
          <w:lang w:val="en-US"/>
        </w:rPr>
      </w:pPr>
      <w:r w:rsidRPr="00D47170">
        <w:rPr>
          <w:lang w:val="en-US"/>
        </w:rPr>
        <w:t xml:space="preserve">  - Upgrading league/</w:t>
      </w:r>
      <w:proofErr w:type="spellStart"/>
      <w:r w:rsidRPr="00D47170">
        <w:rPr>
          <w:lang w:val="en-US"/>
        </w:rPr>
        <w:t>commonmark</w:t>
      </w:r>
      <w:proofErr w:type="spellEnd"/>
      <w:r w:rsidRPr="00D47170">
        <w:rPr>
          <w:lang w:val="en-US"/>
        </w:rPr>
        <w:t xml:space="preserve"> (2.3.1 =&gt; 2.3.2)</w:t>
      </w:r>
    </w:p>
    <w:p w14:paraId="19CAFB75" w14:textId="77777777" w:rsidR="00D47170" w:rsidRPr="00D47170" w:rsidRDefault="00D47170" w:rsidP="00D47170">
      <w:pPr>
        <w:jc w:val="both"/>
        <w:rPr>
          <w:lang w:val="en-US"/>
        </w:rPr>
      </w:pPr>
      <w:r w:rsidRPr="00D47170">
        <w:rPr>
          <w:lang w:val="en-US"/>
        </w:rPr>
        <w:t xml:space="preserve">  - Upgrading </w:t>
      </w:r>
      <w:proofErr w:type="spellStart"/>
      <w:r w:rsidRPr="00D47170">
        <w:rPr>
          <w:lang w:val="en-US"/>
        </w:rPr>
        <w:t>nikic</w:t>
      </w:r>
      <w:proofErr w:type="spellEnd"/>
      <w:r w:rsidRPr="00D47170">
        <w:rPr>
          <w:lang w:val="en-US"/>
        </w:rPr>
        <w:t>/php-parser (v4.13.2 =&gt; v4.14.0)</w:t>
      </w:r>
    </w:p>
    <w:p w14:paraId="1B1D79E5" w14:textId="77777777" w:rsidR="00D47170" w:rsidRPr="00D47170" w:rsidRDefault="00D47170" w:rsidP="00D47170">
      <w:pPr>
        <w:jc w:val="both"/>
        <w:rPr>
          <w:lang w:val="en-US"/>
        </w:rPr>
      </w:pPr>
      <w:r w:rsidRPr="00D47170">
        <w:rPr>
          <w:lang w:val="en-US"/>
        </w:rPr>
        <w:t xml:space="preserve">  - Upgrading </w:t>
      </w:r>
      <w:proofErr w:type="spellStart"/>
      <w:r w:rsidRPr="00D47170">
        <w:rPr>
          <w:lang w:val="en-US"/>
        </w:rPr>
        <w:t>symfony</w:t>
      </w:r>
      <w:proofErr w:type="spellEnd"/>
      <w:r w:rsidRPr="00D47170">
        <w:rPr>
          <w:lang w:val="en-US"/>
        </w:rPr>
        <w:t>/</w:t>
      </w:r>
      <w:proofErr w:type="spellStart"/>
      <w:r w:rsidRPr="00D47170">
        <w:rPr>
          <w:lang w:val="en-US"/>
        </w:rPr>
        <w:t>polyfill-ctype</w:t>
      </w:r>
      <w:proofErr w:type="spellEnd"/>
      <w:r w:rsidRPr="00D47170">
        <w:rPr>
          <w:lang w:val="en-US"/>
        </w:rPr>
        <w:t xml:space="preserve"> (v1.25.0 =&gt; v1.26.0)</w:t>
      </w:r>
    </w:p>
    <w:p w14:paraId="54D9F71E" w14:textId="77777777" w:rsidR="00D47170" w:rsidRPr="00D47170" w:rsidRDefault="00D47170" w:rsidP="00D47170">
      <w:pPr>
        <w:jc w:val="both"/>
        <w:rPr>
          <w:lang w:val="en-US"/>
        </w:rPr>
      </w:pPr>
      <w:r w:rsidRPr="00D47170">
        <w:rPr>
          <w:lang w:val="en-US"/>
        </w:rPr>
        <w:t xml:space="preserve">  - Upgrading </w:t>
      </w:r>
      <w:proofErr w:type="spellStart"/>
      <w:r w:rsidRPr="00D47170">
        <w:rPr>
          <w:lang w:val="en-US"/>
        </w:rPr>
        <w:t>symfony</w:t>
      </w:r>
      <w:proofErr w:type="spellEnd"/>
      <w:r w:rsidRPr="00D47170">
        <w:rPr>
          <w:lang w:val="en-US"/>
        </w:rPr>
        <w:t>/</w:t>
      </w:r>
      <w:proofErr w:type="spellStart"/>
      <w:r w:rsidRPr="00D47170">
        <w:rPr>
          <w:lang w:val="en-US"/>
        </w:rPr>
        <w:t>polyfill</w:t>
      </w:r>
      <w:proofErr w:type="spellEnd"/>
      <w:r w:rsidRPr="00D47170">
        <w:rPr>
          <w:lang w:val="en-US"/>
        </w:rPr>
        <w:t>-</w:t>
      </w:r>
      <w:proofErr w:type="spellStart"/>
      <w:r w:rsidRPr="00D47170">
        <w:rPr>
          <w:lang w:val="en-US"/>
        </w:rPr>
        <w:t>intl</w:t>
      </w:r>
      <w:proofErr w:type="spellEnd"/>
      <w:r w:rsidRPr="00D47170">
        <w:rPr>
          <w:lang w:val="en-US"/>
        </w:rPr>
        <w:t>-grapheme (v1.25.0 =&gt; v1.26.0)</w:t>
      </w:r>
    </w:p>
    <w:p w14:paraId="48EA2B31" w14:textId="77777777" w:rsidR="00D47170" w:rsidRPr="00D47170" w:rsidRDefault="00D47170" w:rsidP="00D47170">
      <w:pPr>
        <w:jc w:val="both"/>
        <w:rPr>
          <w:lang w:val="en-US"/>
        </w:rPr>
      </w:pPr>
      <w:r w:rsidRPr="00D47170">
        <w:rPr>
          <w:lang w:val="en-US"/>
        </w:rPr>
        <w:t xml:space="preserve">  - Upgrading </w:t>
      </w:r>
      <w:proofErr w:type="spellStart"/>
      <w:r w:rsidRPr="00D47170">
        <w:rPr>
          <w:lang w:val="en-US"/>
        </w:rPr>
        <w:t>symfony</w:t>
      </w:r>
      <w:proofErr w:type="spellEnd"/>
      <w:r w:rsidRPr="00D47170">
        <w:rPr>
          <w:lang w:val="en-US"/>
        </w:rPr>
        <w:t>/</w:t>
      </w:r>
      <w:proofErr w:type="spellStart"/>
      <w:r w:rsidRPr="00D47170">
        <w:rPr>
          <w:lang w:val="en-US"/>
        </w:rPr>
        <w:t>polyfill-intl-idn</w:t>
      </w:r>
      <w:proofErr w:type="spellEnd"/>
      <w:r w:rsidRPr="00D47170">
        <w:rPr>
          <w:lang w:val="en-US"/>
        </w:rPr>
        <w:t xml:space="preserve"> (v1.25.0 =&gt; v1.26.0)</w:t>
      </w:r>
    </w:p>
    <w:p w14:paraId="5A87C2DA" w14:textId="77777777" w:rsidR="00D47170" w:rsidRPr="00D47170" w:rsidRDefault="00D47170" w:rsidP="00D47170">
      <w:pPr>
        <w:jc w:val="both"/>
        <w:rPr>
          <w:lang w:val="en-US"/>
        </w:rPr>
      </w:pPr>
      <w:r w:rsidRPr="00D47170">
        <w:rPr>
          <w:lang w:val="en-US"/>
        </w:rPr>
        <w:t xml:space="preserve">  - Upgrading </w:t>
      </w:r>
      <w:proofErr w:type="spellStart"/>
      <w:r w:rsidRPr="00D47170">
        <w:rPr>
          <w:lang w:val="en-US"/>
        </w:rPr>
        <w:t>symfony</w:t>
      </w:r>
      <w:proofErr w:type="spellEnd"/>
      <w:r w:rsidRPr="00D47170">
        <w:rPr>
          <w:lang w:val="en-US"/>
        </w:rPr>
        <w:t>/</w:t>
      </w:r>
      <w:proofErr w:type="spellStart"/>
      <w:r w:rsidRPr="00D47170">
        <w:rPr>
          <w:lang w:val="en-US"/>
        </w:rPr>
        <w:t>polyfill</w:t>
      </w:r>
      <w:proofErr w:type="spellEnd"/>
      <w:r w:rsidRPr="00D47170">
        <w:rPr>
          <w:lang w:val="en-US"/>
        </w:rPr>
        <w:t>-</w:t>
      </w:r>
      <w:proofErr w:type="spellStart"/>
      <w:r w:rsidRPr="00D47170">
        <w:rPr>
          <w:lang w:val="en-US"/>
        </w:rPr>
        <w:t>intl</w:t>
      </w:r>
      <w:proofErr w:type="spellEnd"/>
      <w:r w:rsidRPr="00D47170">
        <w:rPr>
          <w:lang w:val="en-US"/>
        </w:rPr>
        <w:t>-normalizer (v1.25.0 =&gt; v1.26.0)</w:t>
      </w:r>
    </w:p>
    <w:p w14:paraId="254B0D0C" w14:textId="77777777" w:rsidR="00D47170" w:rsidRPr="00D47170" w:rsidRDefault="00D47170" w:rsidP="00D47170">
      <w:pPr>
        <w:jc w:val="both"/>
        <w:rPr>
          <w:lang w:val="en-US"/>
        </w:rPr>
      </w:pPr>
      <w:r w:rsidRPr="00D47170">
        <w:rPr>
          <w:lang w:val="en-US"/>
        </w:rPr>
        <w:t xml:space="preserve">  - Upgrading </w:t>
      </w:r>
      <w:proofErr w:type="spellStart"/>
      <w:r w:rsidRPr="00D47170">
        <w:rPr>
          <w:lang w:val="en-US"/>
        </w:rPr>
        <w:t>symfony</w:t>
      </w:r>
      <w:proofErr w:type="spellEnd"/>
      <w:r w:rsidRPr="00D47170">
        <w:rPr>
          <w:lang w:val="en-US"/>
        </w:rPr>
        <w:t>/</w:t>
      </w:r>
      <w:proofErr w:type="spellStart"/>
      <w:r w:rsidRPr="00D47170">
        <w:rPr>
          <w:lang w:val="en-US"/>
        </w:rPr>
        <w:t>polyfill-mbstring</w:t>
      </w:r>
      <w:proofErr w:type="spellEnd"/>
      <w:r w:rsidRPr="00D47170">
        <w:rPr>
          <w:lang w:val="en-US"/>
        </w:rPr>
        <w:t xml:space="preserve"> (v1.25.0 =&gt; v1.26.0)</w:t>
      </w:r>
    </w:p>
    <w:p w14:paraId="4B4055C2" w14:textId="77777777" w:rsidR="00D47170" w:rsidRPr="00D47170" w:rsidRDefault="00D47170" w:rsidP="00D47170">
      <w:pPr>
        <w:jc w:val="both"/>
        <w:rPr>
          <w:lang w:val="en-US"/>
        </w:rPr>
      </w:pPr>
      <w:r w:rsidRPr="00D47170">
        <w:rPr>
          <w:lang w:val="en-US"/>
        </w:rPr>
        <w:t xml:space="preserve">  - Upgrading </w:t>
      </w:r>
      <w:proofErr w:type="spellStart"/>
      <w:r w:rsidRPr="00D47170">
        <w:rPr>
          <w:lang w:val="en-US"/>
        </w:rPr>
        <w:t>symfony</w:t>
      </w:r>
      <w:proofErr w:type="spellEnd"/>
      <w:r w:rsidRPr="00D47170">
        <w:rPr>
          <w:lang w:val="en-US"/>
        </w:rPr>
        <w:t>/polyfill-php72 (v1.25.0 =&gt; v1.26.0)</w:t>
      </w:r>
    </w:p>
    <w:p w14:paraId="7E26C97E" w14:textId="77777777" w:rsidR="00D47170" w:rsidRPr="00D47170" w:rsidRDefault="00D47170" w:rsidP="00D47170">
      <w:pPr>
        <w:jc w:val="both"/>
        <w:rPr>
          <w:lang w:val="en-US"/>
        </w:rPr>
      </w:pPr>
      <w:r w:rsidRPr="00D47170">
        <w:rPr>
          <w:lang w:val="en-US"/>
        </w:rPr>
        <w:t xml:space="preserve">  - Upgrading </w:t>
      </w:r>
      <w:proofErr w:type="spellStart"/>
      <w:r w:rsidRPr="00D47170">
        <w:rPr>
          <w:lang w:val="en-US"/>
        </w:rPr>
        <w:t>symfony</w:t>
      </w:r>
      <w:proofErr w:type="spellEnd"/>
      <w:r w:rsidRPr="00D47170">
        <w:rPr>
          <w:lang w:val="en-US"/>
        </w:rPr>
        <w:t>/polyfill-php80 (v1.25.0 =&gt; v1.26.0)</w:t>
      </w:r>
    </w:p>
    <w:p w14:paraId="310CD4B2" w14:textId="77777777" w:rsidR="00D47170" w:rsidRPr="00D47170" w:rsidRDefault="00D47170" w:rsidP="00D47170">
      <w:pPr>
        <w:jc w:val="both"/>
        <w:rPr>
          <w:lang w:val="en-US"/>
        </w:rPr>
      </w:pPr>
      <w:r w:rsidRPr="00D47170">
        <w:rPr>
          <w:lang w:val="en-US"/>
        </w:rPr>
        <w:t xml:space="preserve">  - Upgrading </w:t>
      </w:r>
      <w:proofErr w:type="spellStart"/>
      <w:r w:rsidRPr="00D47170">
        <w:rPr>
          <w:lang w:val="en-US"/>
        </w:rPr>
        <w:t>symfony</w:t>
      </w:r>
      <w:proofErr w:type="spellEnd"/>
      <w:r w:rsidRPr="00D47170">
        <w:rPr>
          <w:lang w:val="en-US"/>
        </w:rPr>
        <w:t>/polyfill-php81 (v1.25.0 =&gt; v1.26.0)</w:t>
      </w:r>
    </w:p>
    <w:p w14:paraId="38F1E02E" w14:textId="7AE86BB5" w:rsidR="00D47170" w:rsidRDefault="00D47170" w:rsidP="00D47170">
      <w:pPr>
        <w:jc w:val="both"/>
      </w:pPr>
      <w:r w:rsidRPr="00D47170">
        <w:rPr>
          <w:lang w:val="en-US"/>
        </w:rPr>
        <w:t xml:space="preserve">  </w:t>
      </w:r>
      <w:r>
        <w:t xml:space="preserve">- </w:t>
      </w:r>
      <w:proofErr w:type="spellStart"/>
      <w:r>
        <w:t>Upgrading</w:t>
      </w:r>
      <w:proofErr w:type="spellEnd"/>
      <w:r>
        <w:t xml:space="preserve"> </w:t>
      </w:r>
      <w:proofErr w:type="spellStart"/>
      <w:r>
        <w:t>webmozart</w:t>
      </w:r>
      <w:proofErr w:type="spellEnd"/>
      <w:r>
        <w:t>/</w:t>
      </w:r>
      <w:proofErr w:type="spellStart"/>
      <w:r>
        <w:t>assert</w:t>
      </w:r>
      <w:proofErr w:type="spellEnd"/>
      <w:r>
        <w:t xml:space="preserve"> (1.10.0 =&gt; 1.11.0)</w:t>
      </w:r>
    </w:p>
    <w:p w14:paraId="417906E6" w14:textId="77777777" w:rsidR="00D47170" w:rsidRPr="00547F52" w:rsidRDefault="00D47170" w:rsidP="00D47170">
      <w:pPr>
        <w:jc w:val="both"/>
      </w:pPr>
    </w:p>
    <w:sectPr w:rsidR="00D47170" w:rsidRPr="00547F52">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49DEF" w14:textId="77777777" w:rsidR="009C61F4" w:rsidRDefault="009C61F4" w:rsidP="000D3685">
      <w:pPr>
        <w:spacing w:after="0" w:line="240" w:lineRule="auto"/>
      </w:pPr>
      <w:r>
        <w:separator/>
      </w:r>
    </w:p>
  </w:endnote>
  <w:endnote w:type="continuationSeparator" w:id="0">
    <w:p w14:paraId="7F1F8761" w14:textId="77777777" w:rsidR="009C61F4" w:rsidRDefault="009C61F4" w:rsidP="000D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98136" w14:textId="77777777" w:rsidR="000D3685" w:rsidRDefault="000D368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6E4F" w14:textId="77777777" w:rsidR="000D3685" w:rsidRDefault="000D368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4FDFD" w14:textId="77777777" w:rsidR="000D3685" w:rsidRDefault="000D36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ADA7F" w14:textId="77777777" w:rsidR="009C61F4" w:rsidRDefault="009C61F4" w:rsidP="000D3685">
      <w:pPr>
        <w:spacing w:after="0" w:line="240" w:lineRule="auto"/>
      </w:pPr>
      <w:r>
        <w:separator/>
      </w:r>
    </w:p>
  </w:footnote>
  <w:footnote w:type="continuationSeparator" w:id="0">
    <w:p w14:paraId="60401065" w14:textId="77777777" w:rsidR="009C61F4" w:rsidRDefault="009C61F4" w:rsidP="000D3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201D" w14:textId="77777777" w:rsidR="000D3685" w:rsidRDefault="009C61F4">
    <w:pPr>
      <w:pStyle w:val="Encabezado"/>
    </w:pPr>
    <w:r>
      <w:rPr>
        <w:noProof/>
      </w:rPr>
      <w:pict w14:anchorId="234E04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221485" o:spid="_x0000_s1026" type="#_x0000_t75" style="position:absolute;margin-left:0;margin-top:0;width:441.75pt;height:154.6pt;z-index:-251657216;mso-position-horizontal:center;mso-position-horizontal-relative:margin;mso-position-vertical:center;mso-position-vertical-relative:margin" o:allowincell="f">
          <v:imagedata r:id="rId1" o:title="cropped-JOSPROX-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B9B0" w14:textId="77777777" w:rsidR="000D3685" w:rsidRDefault="009C61F4">
    <w:pPr>
      <w:pStyle w:val="Encabezado"/>
    </w:pPr>
    <w:r>
      <w:rPr>
        <w:noProof/>
      </w:rPr>
      <w:pict w14:anchorId="030EC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221486" o:spid="_x0000_s1027" type="#_x0000_t75" style="position:absolute;margin-left:0;margin-top:0;width:441.75pt;height:154.6pt;z-index:-251656192;mso-position-horizontal:center;mso-position-horizontal-relative:margin;mso-position-vertical:center;mso-position-vertical-relative:margin" o:allowincell="f">
          <v:imagedata r:id="rId1" o:title="cropped-JOSPROX-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ACA4" w14:textId="77777777" w:rsidR="000D3685" w:rsidRDefault="009C61F4">
    <w:pPr>
      <w:pStyle w:val="Encabezado"/>
    </w:pPr>
    <w:r>
      <w:rPr>
        <w:noProof/>
      </w:rPr>
      <w:pict w14:anchorId="687FC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221484" o:spid="_x0000_s1025" type="#_x0000_t75" style="position:absolute;margin-left:0;margin-top:0;width:441.75pt;height:154.6pt;z-index:-251658240;mso-position-horizontal:center;mso-position-horizontal-relative:margin;mso-position-vertical:center;mso-position-vertical-relative:margin" o:allowincell="f">
          <v:imagedata r:id="rId1" o:title="cropped-JOSPROX-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A0C56"/>
    <w:multiLevelType w:val="hybridMultilevel"/>
    <w:tmpl w:val="DCF0A4E0"/>
    <w:lvl w:ilvl="0" w:tplc="0952F212">
      <w:start w:val="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9238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CB"/>
    <w:rsid w:val="0002265A"/>
    <w:rsid w:val="000C33B6"/>
    <w:rsid w:val="000D3685"/>
    <w:rsid w:val="001555EE"/>
    <w:rsid w:val="001B40FA"/>
    <w:rsid w:val="00216785"/>
    <w:rsid w:val="00222EC9"/>
    <w:rsid w:val="0033794F"/>
    <w:rsid w:val="00464E13"/>
    <w:rsid w:val="00547F52"/>
    <w:rsid w:val="005E0AAD"/>
    <w:rsid w:val="00737E62"/>
    <w:rsid w:val="007951AC"/>
    <w:rsid w:val="00844DCB"/>
    <w:rsid w:val="008D3A1D"/>
    <w:rsid w:val="009C61F4"/>
    <w:rsid w:val="00A846E3"/>
    <w:rsid w:val="00AB71DB"/>
    <w:rsid w:val="00C13DA6"/>
    <w:rsid w:val="00CE473D"/>
    <w:rsid w:val="00D47170"/>
    <w:rsid w:val="00DE58D0"/>
    <w:rsid w:val="00E84E3B"/>
    <w:rsid w:val="00F504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4B54B"/>
  <w15:chartTrackingRefBased/>
  <w15:docId w15:val="{F9A5FADA-605F-42D0-8010-50010779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7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D36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3685"/>
  </w:style>
  <w:style w:type="paragraph" w:styleId="Piedepgina">
    <w:name w:val="footer"/>
    <w:basedOn w:val="Normal"/>
    <w:link w:val="PiedepginaCar"/>
    <w:uiPriority w:val="99"/>
    <w:unhideWhenUsed/>
    <w:rsid w:val="000D36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3685"/>
  </w:style>
  <w:style w:type="paragraph" w:styleId="Prrafodelista">
    <w:name w:val="List Paragraph"/>
    <w:basedOn w:val="Normal"/>
    <w:uiPriority w:val="34"/>
    <w:qFormat/>
    <w:rsid w:val="001B4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hal\Documents\Plantillas%20personalizadas%20de%20Office\Cetis%20CWP.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EC50F-A4D2-43FE-AAFD-D650CDC2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Cetis CWP.dotm</Template>
  <TotalTime>25</TotalTime>
  <Pages>2</Pages>
  <Words>426</Words>
  <Characters>2347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Melchor Estrada</dc:creator>
  <cp:keywords/>
  <dc:description/>
  <cp:lastModifiedBy>Jose Luis Melchor Estrada</cp:lastModifiedBy>
  <cp:revision>4</cp:revision>
  <dcterms:created xsi:type="dcterms:W3CDTF">2022-06-04T00:08:00Z</dcterms:created>
  <dcterms:modified xsi:type="dcterms:W3CDTF">2022-06-04T00:34:00Z</dcterms:modified>
</cp:coreProperties>
</file>