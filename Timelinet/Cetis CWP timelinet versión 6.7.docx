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37F2C8AF" w14:textId="77777777" w:rsidR="000D3685" w:rsidRPr="00737E62" w:rsidRDefault="00737E62" w:rsidP="000D3685">
      <w:pPr>
        <w:pBdr>
          <w:bottom w:val="single" w:sz="12" w:space="1" w:color="auto"/>
        </w:pBdr>
        <w:rPr>
          <w:sz w:val="32"/>
          <w:szCs w:val="32"/>
        </w:rPr>
      </w:pPr>
      <w:r w:rsidRPr="00737E62">
        <w:rPr>
          <w:noProof/>
          <w:sz w:val="32"/>
          <w:szCs w:val="32"/>
        </w:rPr>
        <w:drawing>
          <wp:inline distT="0" distB="0" distL="0" distR="0" wp14:anchorId="5327A25D" wp14:editId="328CA101">
            <wp:extent cx="5612130" cy="2308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308860"/>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336"/>
      </w:tblGrid>
      <w:tr w:rsidR="00737E62" w:rsidRPr="00737E62" w14:paraId="31536431" w14:textId="77777777" w:rsidTr="000D3685">
        <w:trPr>
          <w:jc w:val="center"/>
        </w:trPr>
        <w:tc>
          <w:tcPr>
            <w:tcW w:w="4106" w:type="dxa"/>
          </w:tcPr>
          <w:p w14:paraId="7809B56A" w14:textId="77777777" w:rsidR="00737E62" w:rsidRPr="00737E62" w:rsidRDefault="00737E62" w:rsidP="000D3685">
            <w:pPr>
              <w:jc w:val="center"/>
              <w:rPr>
                <w:sz w:val="32"/>
                <w:szCs w:val="32"/>
                <w:lang w:val="en-US"/>
              </w:rPr>
            </w:pPr>
            <w:r w:rsidRPr="00737E62">
              <w:rPr>
                <w:sz w:val="32"/>
                <w:szCs w:val="32"/>
                <w:lang w:val="en-US"/>
              </w:rPr>
              <w:t>Cetis CWP: Cetis Control We</w:t>
            </w:r>
            <w:r>
              <w:rPr>
                <w:sz w:val="32"/>
                <w:szCs w:val="32"/>
                <w:lang w:val="en-US"/>
              </w:rPr>
              <w:t>b Panel</w:t>
            </w:r>
          </w:p>
        </w:tc>
        <w:tc>
          <w:tcPr>
            <w:tcW w:w="4336" w:type="dxa"/>
          </w:tcPr>
          <w:p w14:paraId="2781AD87" w14:textId="77777777" w:rsidR="00737E62" w:rsidRDefault="00737E62" w:rsidP="000D3685">
            <w:pPr>
              <w:jc w:val="center"/>
              <w:rPr>
                <w:sz w:val="32"/>
                <w:szCs w:val="32"/>
                <w:lang w:val="en-US"/>
              </w:rPr>
            </w:pPr>
            <w:r w:rsidRPr="00737E62">
              <w:rPr>
                <w:sz w:val="32"/>
                <w:szCs w:val="32"/>
                <w:lang w:val="en-US"/>
              </w:rPr>
              <w:t>Timelinet</w:t>
            </w:r>
            <w:r>
              <w:rPr>
                <w:sz w:val="32"/>
                <w:szCs w:val="32"/>
                <w:lang w:val="en-US"/>
              </w:rPr>
              <w:t xml:space="preserve"> versi</w:t>
            </w:r>
            <w:r w:rsidR="000D3685">
              <w:rPr>
                <w:sz w:val="32"/>
                <w:szCs w:val="32"/>
                <w:lang w:val="en-US"/>
              </w:rPr>
              <w:t>ó</w:t>
            </w:r>
            <w:r>
              <w:rPr>
                <w:sz w:val="32"/>
                <w:szCs w:val="32"/>
                <w:lang w:val="en-US"/>
              </w:rPr>
              <w:t>n:</w:t>
            </w:r>
          </w:p>
          <w:p w14:paraId="34EADE00" w14:textId="7D7B0FD5" w:rsidR="000D3685" w:rsidRPr="00737E62" w:rsidRDefault="00E948F1" w:rsidP="000D3685">
            <w:pPr>
              <w:jc w:val="center"/>
              <w:rPr>
                <w:sz w:val="32"/>
                <w:szCs w:val="32"/>
                <w:lang w:val="en-US"/>
              </w:rPr>
            </w:pPr>
            <w:r>
              <w:rPr>
                <w:sz w:val="32"/>
                <w:szCs w:val="32"/>
                <w:lang w:val="en-US"/>
              </w:rPr>
              <w:t>6.7</w:t>
            </w:r>
          </w:p>
        </w:tc>
      </w:tr>
      <w:tr w:rsidR="000D3685" w:rsidRPr="00737E62" w14:paraId="56B00607" w14:textId="77777777" w:rsidTr="000D3685">
        <w:trPr>
          <w:trHeight w:val="202"/>
          <w:jc w:val="center"/>
        </w:trPr>
        <w:tc>
          <w:tcPr>
            <w:tcW w:w="8442" w:type="dxa"/>
            <w:gridSpan w:val="2"/>
          </w:tcPr>
          <w:p w14:paraId="67377C7F" w14:textId="77777777" w:rsidR="000D3685" w:rsidRPr="00737E62" w:rsidRDefault="000D3685" w:rsidP="000D3685">
            <w:pPr>
              <w:jc w:val="center"/>
              <w:rPr>
                <w:sz w:val="32"/>
                <w:szCs w:val="32"/>
                <w:lang w:val="en-US"/>
              </w:rPr>
            </w:pPr>
            <w:r>
              <w:rPr>
                <w:sz w:val="32"/>
                <w:szCs w:val="32"/>
                <w:lang w:val="en-US"/>
              </w:rPr>
              <w:t>JOSPROX MX | Internacional</w:t>
            </w:r>
          </w:p>
        </w:tc>
      </w:tr>
      <w:tr w:rsidR="000D3685" w:rsidRPr="00737E62" w14:paraId="7E78BF10" w14:textId="77777777" w:rsidTr="000D3685">
        <w:trPr>
          <w:trHeight w:val="202"/>
          <w:jc w:val="center"/>
        </w:trPr>
        <w:tc>
          <w:tcPr>
            <w:tcW w:w="8442" w:type="dxa"/>
            <w:gridSpan w:val="2"/>
          </w:tcPr>
          <w:p w14:paraId="39E417FB" w14:textId="300C618D" w:rsidR="000D3685" w:rsidRDefault="000D3685" w:rsidP="000D3685">
            <w:pPr>
              <w:jc w:val="center"/>
              <w:rPr>
                <w:sz w:val="32"/>
                <w:szCs w:val="32"/>
                <w:lang w:val="en-US"/>
              </w:rPr>
            </w:pPr>
            <w:r>
              <w:rPr>
                <w:sz w:val="32"/>
                <w:szCs w:val="32"/>
                <w:lang w:val="en-US"/>
              </w:rPr>
              <w:t xml:space="preserve">Fecha: </w:t>
            </w:r>
            <w:r>
              <w:rPr>
                <w:sz w:val="32"/>
                <w:szCs w:val="32"/>
                <w:lang w:val="en-US"/>
              </w:rPr>
              <w:fldChar w:fldCharType="begin"/>
            </w:r>
            <w:r>
              <w:rPr>
                <w:sz w:val="32"/>
                <w:szCs w:val="32"/>
              </w:rPr>
              <w:instrText xml:space="preserve"> TIME \@ "dd/MM/yyyy hh:mm am/pm" </w:instrText>
            </w:r>
            <w:r>
              <w:rPr>
                <w:sz w:val="32"/>
                <w:szCs w:val="32"/>
                <w:lang w:val="en-US"/>
              </w:rPr>
              <w:fldChar w:fldCharType="separate"/>
            </w:r>
            <w:r w:rsidR="00DD267E">
              <w:rPr>
                <w:noProof/>
                <w:sz w:val="32"/>
                <w:szCs w:val="32"/>
              </w:rPr>
              <w:t>09/06/2022 03:18 p. m.</w:t>
            </w:r>
            <w:r>
              <w:rPr>
                <w:sz w:val="32"/>
                <w:szCs w:val="32"/>
                <w:lang w:val="en-US"/>
              </w:rPr>
              <w:fldChar w:fldCharType="end"/>
            </w:r>
          </w:p>
        </w:tc>
      </w:tr>
    </w:tbl>
    <w:p w14:paraId="7946C291" w14:textId="77777777" w:rsidR="000D3685" w:rsidRDefault="000D3685">
      <w:pPr>
        <w:pBdr>
          <w:bottom w:val="single" w:sz="12" w:space="1" w:color="auto"/>
        </w:pBdr>
        <w:rPr>
          <w:lang w:val="en-US"/>
        </w:rPr>
      </w:pPr>
    </w:p>
    <w:p w14:paraId="2AA33B53" w14:textId="733E1E21" w:rsidR="000D3685" w:rsidRDefault="00DD267E" w:rsidP="009802E7">
      <w:pPr>
        <w:jc w:val="both"/>
      </w:pPr>
      <w:r>
        <w:t>Presentando la última versión de Cetis CWP (control web panel), desde ahora el sistema se encuentra en la versión más estable.</w:t>
      </w:r>
    </w:p>
    <w:p w14:paraId="1E0B11EB" w14:textId="45FFE8C4" w:rsidR="00DD267E" w:rsidRDefault="00DD267E" w:rsidP="009802E7">
      <w:pPr>
        <w:jc w:val="both"/>
      </w:pPr>
      <w:r>
        <w:t>Con esta versión se arreglaron varios errores que tenía el sistema, ahora este sistema promete mucho más que antes. El objetivo principal de Cetis CWP era solo mantener comunicado al alumno con la información proporcionada que daría el profesor de la institución.</w:t>
      </w:r>
    </w:p>
    <w:p w14:paraId="05919234" w14:textId="321E52E3" w:rsidR="00DD267E" w:rsidRDefault="00DD267E" w:rsidP="009802E7">
      <w:pPr>
        <w:jc w:val="both"/>
      </w:pPr>
      <w:r>
        <w:t xml:space="preserve">En estos últimos 8 meses demostró tener más potencial, tanto que, los maestros ahora pueden publicar en varios grados, grupos, especialidades y turnos, algo que se creía imposible para un sistema tan simple. El </w:t>
      </w:r>
      <w:r w:rsidR="009802E7">
        <w:t>alumno no podía interactuar y eso hacía un poco común a Cetis CWP, pero desde la integración de Cristal, el alumno puede convivir y hacer amigos por toda la institución, algo increíble ¿no crees?</w:t>
      </w:r>
    </w:p>
    <w:p w14:paraId="505E9A4B" w14:textId="216A6F8A" w:rsidR="009802E7" w:rsidRDefault="009802E7" w:rsidP="009802E7">
      <w:pPr>
        <w:jc w:val="both"/>
      </w:pPr>
      <w:r>
        <w:t>Cetis CWP Timelinet versión 6.7 se considera como la última actualización que proporciona un sistema increíble para cualquier institución.</w:t>
      </w:r>
    </w:p>
    <w:p w14:paraId="0B45CF36" w14:textId="26D514BC" w:rsidR="009802E7" w:rsidRDefault="009802E7" w:rsidP="009802E7">
      <w:pPr>
        <w:jc w:val="both"/>
      </w:pPr>
      <w:r>
        <w:t>Para concluir este Timelinet, te mostramos las mejoras de la versión.</w:t>
      </w:r>
    </w:p>
    <w:p w14:paraId="57892558" w14:textId="79A3D88D" w:rsidR="009802E7" w:rsidRDefault="009802E7" w:rsidP="009802E7">
      <w:pPr>
        <w:jc w:val="both"/>
      </w:pPr>
      <w:r>
        <w:t>Cetis CWP alumnos:</w:t>
      </w:r>
    </w:p>
    <w:p w14:paraId="1DB78F89" w14:textId="60A2E996" w:rsidR="009802E7" w:rsidRDefault="009802E7" w:rsidP="009802E7">
      <w:pPr>
        <w:pStyle w:val="Prrafodelista"/>
        <w:numPr>
          <w:ilvl w:val="0"/>
          <w:numId w:val="1"/>
        </w:numPr>
        <w:jc w:val="both"/>
      </w:pPr>
      <w:r>
        <w:t>El usuario podrá registrarse le una manera correcta.</w:t>
      </w:r>
    </w:p>
    <w:p w14:paraId="64E81188" w14:textId="39316620" w:rsidR="009802E7" w:rsidRDefault="00912A21" w:rsidP="009802E7">
      <w:pPr>
        <w:pStyle w:val="Prrafodelista"/>
        <w:numPr>
          <w:ilvl w:val="0"/>
          <w:numId w:val="1"/>
        </w:numPr>
        <w:jc w:val="both"/>
      </w:pPr>
      <w:r>
        <w:t>Las imágenes que suba el usuario siempre se encuentran disponibles dentro de Cetis CWP.</w:t>
      </w:r>
    </w:p>
    <w:p w14:paraId="3727A47B" w14:textId="3C51CE04" w:rsidR="00912A21" w:rsidRDefault="00912A21" w:rsidP="009802E7">
      <w:pPr>
        <w:pStyle w:val="Prrafodelista"/>
        <w:numPr>
          <w:ilvl w:val="0"/>
          <w:numId w:val="1"/>
        </w:numPr>
        <w:jc w:val="both"/>
      </w:pPr>
      <w:r>
        <w:t>Las redirecciones fueron solucionadas.</w:t>
      </w:r>
    </w:p>
    <w:p w14:paraId="29593537" w14:textId="6EFD3225" w:rsidR="00912A21" w:rsidRDefault="00912A21" w:rsidP="00912A21">
      <w:pPr>
        <w:jc w:val="both"/>
      </w:pPr>
      <w:r>
        <w:t>Cetis CWP Maestros:</w:t>
      </w:r>
    </w:p>
    <w:p w14:paraId="02799AC0" w14:textId="30A06294" w:rsidR="00912A21" w:rsidRDefault="00912A21" w:rsidP="00912A21">
      <w:pPr>
        <w:pStyle w:val="Prrafodelista"/>
        <w:numPr>
          <w:ilvl w:val="0"/>
          <w:numId w:val="1"/>
        </w:numPr>
        <w:jc w:val="both"/>
      </w:pPr>
      <w:r>
        <w:lastRenderedPageBreak/>
        <w:t>El maestro ya no se encontrará con un error poco común, el cual no te permitía registrarte con otros grados, grupos, especialidades, turnos.</w:t>
      </w:r>
    </w:p>
    <w:p w14:paraId="13F28309" w14:textId="44EFFA50" w:rsidR="00912A21" w:rsidRDefault="00912A21" w:rsidP="00912A21">
      <w:pPr>
        <w:pStyle w:val="Prrafodelista"/>
        <w:numPr>
          <w:ilvl w:val="0"/>
          <w:numId w:val="1"/>
        </w:numPr>
        <w:jc w:val="both"/>
      </w:pPr>
      <w:r>
        <w:t>Las publicaciones que el maestro haga siempre podrá observarlas.</w:t>
      </w:r>
    </w:p>
    <w:p w14:paraId="456295B8" w14:textId="6C088CE9" w:rsidR="00912A21" w:rsidRDefault="00912A21" w:rsidP="00912A21">
      <w:pPr>
        <w:jc w:val="both"/>
      </w:pPr>
      <w:r>
        <w:t>Cetis CWP Admin:</w:t>
      </w:r>
    </w:p>
    <w:p w14:paraId="1F12AB93" w14:textId="0A568F17" w:rsidR="00912A21" w:rsidRDefault="00912A21" w:rsidP="00912A21">
      <w:pPr>
        <w:pStyle w:val="Prrafodelista"/>
        <w:numPr>
          <w:ilvl w:val="0"/>
          <w:numId w:val="1"/>
        </w:numPr>
        <w:jc w:val="both"/>
      </w:pPr>
      <w:r>
        <w:t>Se actualizar</w:t>
      </w:r>
      <w:r w:rsidR="00CB139A">
        <w:t>on algunos paquetes.</w:t>
      </w:r>
    </w:p>
    <w:p w14:paraId="35BC104A" w14:textId="554AEC91" w:rsidR="00CB139A" w:rsidRDefault="00E47C27" w:rsidP="00CB139A">
      <w:pPr>
        <w:jc w:val="both"/>
      </w:pPr>
      <w:r>
        <w:t>Cristal:</w:t>
      </w:r>
    </w:p>
    <w:p w14:paraId="36625D67" w14:textId="6E79E12E" w:rsidR="00E47C27" w:rsidRDefault="00E47C27" w:rsidP="00E47C27">
      <w:pPr>
        <w:pStyle w:val="Prrafodelista"/>
        <w:numPr>
          <w:ilvl w:val="0"/>
          <w:numId w:val="1"/>
        </w:numPr>
        <w:jc w:val="both"/>
      </w:pPr>
      <w:r>
        <w:t>Se arreglaron las redirecciones al actualizar la información de presentación y cambio de imagen.</w:t>
      </w:r>
    </w:p>
    <w:p w14:paraId="54C08118" w14:textId="5D62F189" w:rsidR="00E47C27" w:rsidRDefault="00223218" w:rsidP="00E47C27">
      <w:pPr>
        <w:jc w:val="both"/>
      </w:pPr>
      <w:proofErr w:type="spellStart"/>
      <w:r>
        <w:t>Console</w:t>
      </w:r>
      <w:proofErr w:type="spellEnd"/>
      <w:r>
        <w:t xml:space="preserve"> log:</w:t>
      </w:r>
    </w:p>
    <w:p w14:paraId="220728B9"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guzzlehttp</w:t>
      </w:r>
      <w:proofErr w:type="spellEnd"/>
      <w:r w:rsidRPr="00223218">
        <w:rPr>
          <w:lang w:val="en-US"/>
        </w:rPr>
        <w:t>/psr7 (2.2.1 =&gt; 2.3.0)</w:t>
      </w:r>
    </w:p>
    <w:p w14:paraId="07B214AE" w14:textId="77777777" w:rsidR="00223218" w:rsidRPr="00223218" w:rsidRDefault="00223218" w:rsidP="00223218">
      <w:pPr>
        <w:jc w:val="both"/>
        <w:rPr>
          <w:lang w:val="en-US"/>
        </w:rPr>
      </w:pPr>
      <w:r w:rsidRPr="00223218">
        <w:rPr>
          <w:lang w:val="en-US"/>
        </w:rPr>
        <w:t xml:space="preserve">  - Upgrading laravel/framework (v9.16.0 =&gt; v9.17.0)</w:t>
      </w:r>
    </w:p>
    <w:p w14:paraId="55D01806" w14:textId="77777777" w:rsidR="00223218" w:rsidRPr="00223218" w:rsidRDefault="00223218" w:rsidP="00223218">
      <w:pPr>
        <w:jc w:val="both"/>
        <w:rPr>
          <w:lang w:val="en-US"/>
        </w:rPr>
      </w:pPr>
      <w:r w:rsidRPr="00223218">
        <w:rPr>
          <w:lang w:val="en-US"/>
        </w:rPr>
        <w:t xml:space="preserve">  - Upgrading laravel/sail (v1.14.8 =&gt; v1.14.10)</w:t>
      </w:r>
    </w:p>
    <w:p w14:paraId="2B367C97" w14:textId="77777777" w:rsidR="00223218" w:rsidRPr="00223218" w:rsidRDefault="00223218" w:rsidP="00223218">
      <w:pPr>
        <w:jc w:val="both"/>
        <w:rPr>
          <w:lang w:val="en-US"/>
        </w:rPr>
      </w:pPr>
      <w:r w:rsidRPr="00223218">
        <w:rPr>
          <w:lang w:val="en-US"/>
        </w:rPr>
        <w:t xml:space="preserve">  - Upgrading league/</w:t>
      </w:r>
      <w:proofErr w:type="spellStart"/>
      <w:r w:rsidRPr="00223218">
        <w:rPr>
          <w:lang w:val="en-US"/>
        </w:rPr>
        <w:t>commonmark</w:t>
      </w:r>
      <w:proofErr w:type="spellEnd"/>
      <w:r w:rsidRPr="00223218">
        <w:rPr>
          <w:lang w:val="en-US"/>
        </w:rPr>
        <w:t xml:space="preserve"> (2.3.2 =&gt; 2.3.3)</w:t>
      </w:r>
    </w:p>
    <w:p w14:paraId="64568199" w14:textId="77777777" w:rsidR="00223218" w:rsidRPr="00223218" w:rsidRDefault="00223218" w:rsidP="00223218">
      <w:pPr>
        <w:jc w:val="both"/>
        <w:rPr>
          <w:lang w:val="en-US"/>
        </w:rPr>
      </w:pPr>
      <w:r w:rsidRPr="00223218">
        <w:rPr>
          <w:lang w:val="en-US"/>
        </w:rPr>
        <w:t xml:space="preserve">  - Upgrading monolog/monolog (2.6.0 =&gt; 2.7.0)</w:t>
      </w:r>
    </w:p>
    <w:p w14:paraId="65B6B521"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spatie</w:t>
      </w:r>
      <w:proofErr w:type="spellEnd"/>
      <w:r w:rsidRPr="00223218">
        <w:rPr>
          <w:lang w:val="en-US"/>
        </w:rPr>
        <w:t>/laravel-ignition (1.2.3 =&gt; 1.2.4)</w:t>
      </w:r>
    </w:p>
    <w:p w14:paraId="2D4F9811"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symfony</w:t>
      </w:r>
      <w:proofErr w:type="spellEnd"/>
      <w:r w:rsidRPr="00223218">
        <w:rPr>
          <w:lang w:val="en-US"/>
        </w:rPr>
        <w:t>/console (v6.1.0 =&gt; v6.1.1)</w:t>
      </w:r>
    </w:p>
    <w:p w14:paraId="61899F49"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symfony</w:t>
      </w:r>
      <w:proofErr w:type="spellEnd"/>
      <w:r w:rsidRPr="00223218">
        <w:rPr>
          <w:lang w:val="en-US"/>
        </w:rPr>
        <w:t>/http-foundation (v6.1.0 =&gt; v6.1.1)</w:t>
      </w:r>
    </w:p>
    <w:p w14:paraId="77B0AEEC"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symfony</w:t>
      </w:r>
      <w:proofErr w:type="spellEnd"/>
      <w:r w:rsidRPr="00223218">
        <w:rPr>
          <w:lang w:val="en-US"/>
        </w:rPr>
        <w:t>/http-kernel (v6.1.0 =&gt; v6.1.1)</w:t>
      </w:r>
    </w:p>
    <w:p w14:paraId="50339A28"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symfony</w:t>
      </w:r>
      <w:proofErr w:type="spellEnd"/>
      <w:r w:rsidRPr="00223218">
        <w:rPr>
          <w:lang w:val="en-US"/>
        </w:rPr>
        <w:t>/mailer (v6.1.0 =&gt; v6.1.1)</w:t>
      </w:r>
    </w:p>
    <w:p w14:paraId="66ADC546" w14:textId="77777777" w:rsidR="00223218" w:rsidRPr="00223218" w:rsidRDefault="00223218" w:rsidP="00223218">
      <w:pPr>
        <w:jc w:val="both"/>
        <w:rPr>
          <w:lang w:val="en-US"/>
        </w:rPr>
      </w:pPr>
      <w:r w:rsidRPr="00223218">
        <w:rPr>
          <w:lang w:val="en-US"/>
        </w:rPr>
        <w:t xml:space="preserve">  - Upgrading </w:t>
      </w:r>
      <w:proofErr w:type="spellStart"/>
      <w:r w:rsidRPr="00223218">
        <w:rPr>
          <w:lang w:val="en-US"/>
        </w:rPr>
        <w:t>symfony</w:t>
      </w:r>
      <w:proofErr w:type="spellEnd"/>
      <w:r w:rsidRPr="00223218">
        <w:rPr>
          <w:lang w:val="en-US"/>
        </w:rPr>
        <w:t>/mime (v6.1.0 =&gt; v6.1.1)</w:t>
      </w:r>
    </w:p>
    <w:p w14:paraId="37D8FA39" w14:textId="3375F8FB" w:rsidR="00223218" w:rsidRPr="00223218" w:rsidRDefault="00223218" w:rsidP="00223218">
      <w:pPr>
        <w:jc w:val="both"/>
        <w:rPr>
          <w:lang w:val="en-US"/>
        </w:rPr>
      </w:pPr>
      <w:r w:rsidRPr="00223218">
        <w:rPr>
          <w:lang w:val="en-US"/>
        </w:rPr>
        <w:t xml:space="preserve">  - Upgrading </w:t>
      </w:r>
      <w:proofErr w:type="spellStart"/>
      <w:r w:rsidRPr="00223218">
        <w:rPr>
          <w:lang w:val="en-US"/>
        </w:rPr>
        <w:t>symfony</w:t>
      </w:r>
      <w:proofErr w:type="spellEnd"/>
      <w:r w:rsidRPr="00223218">
        <w:rPr>
          <w:lang w:val="en-US"/>
        </w:rPr>
        <w:t>/routing (v6.1.0 =&gt; v6.1.1)</w:t>
      </w:r>
    </w:p>
    <w:sectPr w:rsidR="00223218" w:rsidRPr="0022321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3AE7" w14:textId="77777777" w:rsidR="0022043E" w:rsidRDefault="0022043E" w:rsidP="000D3685">
      <w:pPr>
        <w:spacing w:after="0" w:line="240" w:lineRule="auto"/>
      </w:pPr>
      <w:r>
        <w:separator/>
      </w:r>
    </w:p>
  </w:endnote>
  <w:endnote w:type="continuationSeparator" w:id="0">
    <w:p w14:paraId="3A1783D9" w14:textId="77777777" w:rsidR="0022043E" w:rsidRDefault="0022043E" w:rsidP="000D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0E6C" w14:textId="77777777" w:rsidR="000D3685" w:rsidRDefault="000D368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2697" w14:textId="77777777" w:rsidR="000D3685" w:rsidRDefault="000D368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13D0" w14:textId="77777777" w:rsidR="000D3685" w:rsidRDefault="000D36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F3EEC" w14:textId="77777777" w:rsidR="0022043E" w:rsidRDefault="0022043E" w:rsidP="000D3685">
      <w:pPr>
        <w:spacing w:after="0" w:line="240" w:lineRule="auto"/>
      </w:pPr>
      <w:r>
        <w:separator/>
      </w:r>
    </w:p>
  </w:footnote>
  <w:footnote w:type="continuationSeparator" w:id="0">
    <w:p w14:paraId="199203D6" w14:textId="77777777" w:rsidR="0022043E" w:rsidRDefault="0022043E" w:rsidP="000D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047D0" w14:textId="77777777" w:rsidR="000D3685" w:rsidRDefault="0022043E">
    <w:pPr>
      <w:pStyle w:val="Encabezado"/>
    </w:pPr>
    <w:r>
      <w:rPr>
        <w:noProof/>
      </w:rPr>
      <w:pict w14:anchorId="7344C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5" o:spid="_x0000_s1026" type="#_x0000_t75" style="position:absolute;margin-left:0;margin-top:0;width:441.75pt;height:154.6pt;z-index:-251657216;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C8B4" w14:textId="77777777" w:rsidR="000D3685" w:rsidRDefault="0022043E">
    <w:pPr>
      <w:pStyle w:val="Encabezado"/>
    </w:pPr>
    <w:r>
      <w:rPr>
        <w:noProof/>
      </w:rPr>
      <w:pict w14:anchorId="317E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6" o:spid="_x0000_s1027" type="#_x0000_t75" style="position:absolute;margin-left:0;margin-top:0;width:441.75pt;height:154.6pt;z-index:-251656192;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A562" w14:textId="77777777" w:rsidR="000D3685" w:rsidRDefault="0022043E">
    <w:pPr>
      <w:pStyle w:val="Encabezado"/>
    </w:pPr>
    <w:r>
      <w:rPr>
        <w:noProof/>
      </w:rPr>
      <w:pict w14:anchorId="66F4F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3221484" o:spid="_x0000_s1025" type="#_x0000_t75" style="position:absolute;margin-left:0;margin-top:0;width:441.75pt;height:154.6pt;z-index:-251658240;mso-position-horizontal:center;mso-position-horizontal-relative:margin;mso-position-vertical:center;mso-position-vertical-relative:margin" o:allowincell="f">
          <v:imagedata r:id="rId1" o:title="cropped-JOSPROX-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823"/>
    <w:multiLevelType w:val="hybridMultilevel"/>
    <w:tmpl w:val="74682D52"/>
    <w:lvl w:ilvl="0" w:tplc="BF68918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962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F1"/>
    <w:rsid w:val="0002265A"/>
    <w:rsid w:val="000C33B6"/>
    <w:rsid w:val="000D3685"/>
    <w:rsid w:val="00216785"/>
    <w:rsid w:val="0022043E"/>
    <w:rsid w:val="00222EC9"/>
    <w:rsid w:val="00223218"/>
    <w:rsid w:val="0033794F"/>
    <w:rsid w:val="00464E13"/>
    <w:rsid w:val="005E0AAD"/>
    <w:rsid w:val="00737E62"/>
    <w:rsid w:val="00790E94"/>
    <w:rsid w:val="007951AC"/>
    <w:rsid w:val="008D3A1D"/>
    <w:rsid w:val="00912A21"/>
    <w:rsid w:val="009802E7"/>
    <w:rsid w:val="00A01695"/>
    <w:rsid w:val="00AB71DB"/>
    <w:rsid w:val="00B80F24"/>
    <w:rsid w:val="00C13DA6"/>
    <w:rsid w:val="00CB139A"/>
    <w:rsid w:val="00CE473D"/>
    <w:rsid w:val="00DD267E"/>
    <w:rsid w:val="00E153E8"/>
    <w:rsid w:val="00E47C27"/>
    <w:rsid w:val="00E948F1"/>
    <w:rsid w:val="00F50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9B178"/>
  <w15:chartTrackingRefBased/>
  <w15:docId w15:val="{97232995-2543-4B06-B2B5-0C230AC6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7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D36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3685"/>
  </w:style>
  <w:style w:type="paragraph" w:styleId="Piedepgina">
    <w:name w:val="footer"/>
    <w:basedOn w:val="Normal"/>
    <w:link w:val="PiedepginaCar"/>
    <w:uiPriority w:val="99"/>
    <w:unhideWhenUsed/>
    <w:rsid w:val="000D36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3685"/>
  </w:style>
  <w:style w:type="paragraph" w:styleId="Prrafodelista">
    <w:name w:val="List Paragraph"/>
    <w:basedOn w:val="Normal"/>
    <w:uiPriority w:val="34"/>
    <w:qFormat/>
    <w:rsid w:val="0098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hal\Documents\Plantillas%20personalizadas%20de%20Office\Cetis%20CWP.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EC50F-A4D2-43FE-AAFD-D650CDC2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Cetis CWP.dotm</Template>
  <TotalTime>61</TotalTime>
  <Pages>1</Pages>
  <Words>363</Words>
  <Characters>1999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Melchor Estrada</dc:creator>
  <cp:keywords/>
  <dc:description/>
  <cp:lastModifiedBy>Jose Luis Melchor Estrada</cp:lastModifiedBy>
  <cp:revision>3</cp:revision>
  <dcterms:created xsi:type="dcterms:W3CDTF">2022-06-09T20:16:00Z</dcterms:created>
  <dcterms:modified xsi:type="dcterms:W3CDTF">2022-06-09T21:17:00Z</dcterms:modified>
</cp:coreProperties>
</file>