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64425674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26A746DE" wp14:editId="7A566D77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3E23F80C" w14:textId="77777777" w:rsidTr="000D3685">
        <w:trPr>
          <w:jc w:val="center"/>
        </w:trPr>
        <w:tc>
          <w:tcPr>
            <w:tcW w:w="4106" w:type="dxa"/>
          </w:tcPr>
          <w:p w14:paraId="5FFB9E65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52F86501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1E47A8D0" w14:textId="625324F8" w:rsidR="000D3685" w:rsidRPr="00737E62" w:rsidRDefault="00DF576A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6.9</w:t>
            </w:r>
          </w:p>
        </w:tc>
      </w:tr>
      <w:tr w:rsidR="000D3685" w:rsidRPr="00737E62" w14:paraId="7C7D3AE7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04EFBEF4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0477ECB4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6B49ACD2" w14:textId="380961B3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054D9C">
              <w:rPr>
                <w:noProof/>
                <w:sz w:val="32"/>
                <w:szCs w:val="32"/>
              </w:rPr>
              <w:t>28/06/2022 07:23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07C064F9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7AEE650B" w14:textId="7DCB0376" w:rsidR="000D3685" w:rsidRDefault="007321C4" w:rsidP="00895975">
      <w:pPr>
        <w:jc w:val="both"/>
      </w:pPr>
      <w:r>
        <w:t>Bienvenidos a la nueva versión de Cetis CWP, con este lanzamiento arreglamos algunos errores del mismo sistema.</w:t>
      </w:r>
    </w:p>
    <w:p w14:paraId="7050B270" w14:textId="60383CEE" w:rsidR="007321C4" w:rsidRDefault="007321C4" w:rsidP="00895975">
      <w:pPr>
        <w:jc w:val="both"/>
      </w:pPr>
      <w:r>
        <w:t>Entre los cambios a destacar, pudimos dar mejoras de seguridad mínimas, también se decidió excluir a laravel CCWP y dejarlo como un plugin para Cetis CWP, pues no es necesario usarse para la instalación y su funcionamiento. Con ello pensamos en optimizar un poco la instalación.</w:t>
      </w:r>
    </w:p>
    <w:p w14:paraId="550FD083" w14:textId="5AB4AF7F" w:rsidR="007321C4" w:rsidRDefault="007321C4" w:rsidP="00895975">
      <w:pPr>
        <w:jc w:val="both"/>
      </w:pPr>
      <w:r>
        <w:t xml:space="preserve">Aún podrás descargarlo desde su </w:t>
      </w:r>
      <w:hyperlink r:id="rId9" w:history="1">
        <w:r w:rsidRPr="007321C4">
          <w:rPr>
            <w:rStyle w:val="Hipervnculo"/>
          </w:rPr>
          <w:t>repositorio correspondiente o dando clic aquí</w:t>
        </w:r>
      </w:hyperlink>
      <w:r>
        <w:t>.</w:t>
      </w:r>
    </w:p>
    <w:p w14:paraId="60BD72F3" w14:textId="2B98D07F" w:rsidR="007321C4" w:rsidRDefault="00EF651E" w:rsidP="00895975">
      <w:pPr>
        <w:jc w:val="both"/>
      </w:pPr>
      <w:r>
        <w:t>Cristal CWP:</w:t>
      </w:r>
    </w:p>
    <w:p w14:paraId="20836FF4" w14:textId="058807D9" w:rsidR="00EF651E" w:rsidRDefault="00EF651E" w:rsidP="00895975">
      <w:pPr>
        <w:pStyle w:val="Prrafodelista"/>
        <w:numPr>
          <w:ilvl w:val="0"/>
          <w:numId w:val="1"/>
        </w:numPr>
        <w:jc w:val="both"/>
      </w:pPr>
      <w:r>
        <w:t>Ahora los alumnos podrán</w:t>
      </w:r>
      <w:r w:rsidR="00164A89">
        <w:t xml:space="preserve"> los alumnos</w:t>
      </w:r>
      <w:r>
        <w:t xml:space="preserve"> agregar sus redes sociales</w:t>
      </w:r>
      <w:r w:rsidR="00164A89">
        <w:t>,</w:t>
      </w:r>
      <w:r>
        <w:t xml:space="preserve"> estas mismas serán compartidas con las personas que él desee conocer</w:t>
      </w:r>
      <w:r w:rsidR="00164A89">
        <w:t xml:space="preserve"> desde </w:t>
      </w:r>
      <w:proofErr w:type="spellStart"/>
      <w:r w:rsidR="00164A89">
        <w:t>perfil.php</w:t>
      </w:r>
      <w:proofErr w:type="spellEnd"/>
      <w:r>
        <w:t>.</w:t>
      </w:r>
    </w:p>
    <w:p w14:paraId="6943BEBE" w14:textId="669D98AE" w:rsidR="00EF651E" w:rsidRDefault="00EF651E" w:rsidP="00895975">
      <w:pPr>
        <w:pStyle w:val="Prrafodelista"/>
        <w:numPr>
          <w:ilvl w:val="0"/>
          <w:numId w:val="1"/>
        </w:numPr>
        <w:jc w:val="both"/>
      </w:pPr>
      <w:r>
        <w:t xml:space="preserve">Se modificó el archivo </w:t>
      </w:r>
      <w:proofErr w:type="spellStart"/>
      <w:r>
        <w:t>smtp</w:t>
      </w:r>
      <w:proofErr w:type="spellEnd"/>
      <w:r>
        <w:t xml:space="preserve">, el </w:t>
      </w:r>
      <w:r w:rsidR="00164A89">
        <w:t>cual</w:t>
      </w:r>
      <w:r>
        <w:t xml:space="preserve"> nos pedirá llamar a </w:t>
      </w:r>
      <w:proofErr w:type="spellStart"/>
      <w:r>
        <w:t>dominio.php</w:t>
      </w:r>
      <w:proofErr w:type="spellEnd"/>
      <w:r>
        <w:t>, con este podrá redireccionar a los alumnos a la página web correspondiente de donde se mandó la solicitud y también podrá traer las imágenes</w:t>
      </w:r>
      <w:r w:rsidR="00E000D1">
        <w:t xml:space="preserve"> dentro del dominio registrado</w:t>
      </w:r>
      <w:r>
        <w:t>.</w:t>
      </w:r>
    </w:p>
    <w:p w14:paraId="46F747D1" w14:textId="6494D567" w:rsidR="00164A89" w:rsidRDefault="00164A89" w:rsidP="00895975">
      <w:pPr>
        <w:pStyle w:val="Prrafodelista"/>
        <w:numPr>
          <w:ilvl w:val="0"/>
          <w:numId w:val="1"/>
        </w:numPr>
        <w:jc w:val="both"/>
      </w:pPr>
      <w:r>
        <w:t xml:space="preserve">Se modificó el archivo </w:t>
      </w:r>
      <w:proofErr w:type="spellStart"/>
      <w:r>
        <w:t>bienvenidos.php</w:t>
      </w:r>
      <w:proofErr w:type="spellEnd"/>
      <w:r>
        <w:t>, donde ahora podrás agregar tus redes sociales desde tu primer registro.</w:t>
      </w:r>
    </w:p>
    <w:p w14:paraId="70262008" w14:textId="304EEEE4" w:rsidR="00EF651E" w:rsidRDefault="00EF651E" w:rsidP="00895975">
      <w:pPr>
        <w:pStyle w:val="Prrafodelista"/>
        <w:numPr>
          <w:ilvl w:val="0"/>
          <w:numId w:val="1"/>
        </w:numPr>
        <w:jc w:val="both"/>
      </w:pPr>
      <w:r>
        <w:t xml:space="preserve">Se creó </w:t>
      </w:r>
      <w:proofErr w:type="spellStart"/>
      <w:r>
        <w:t>domain_edit.php</w:t>
      </w:r>
      <w:proofErr w:type="spellEnd"/>
      <w:r>
        <w:t xml:space="preserve">, este será modificado con el instalador y lo renombrará como </w:t>
      </w:r>
      <w:proofErr w:type="spellStart"/>
      <w:r>
        <w:t>dominio.php</w:t>
      </w:r>
      <w:proofErr w:type="spellEnd"/>
      <w:r>
        <w:t xml:space="preserve"> agregando el dominio que fue registrado desde el instalador.</w:t>
      </w:r>
    </w:p>
    <w:p w14:paraId="5F2F757F" w14:textId="55E1AB39" w:rsidR="00054D9C" w:rsidRDefault="00054D9C" w:rsidP="00895975">
      <w:pPr>
        <w:pStyle w:val="Prrafodelista"/>
        <w:numPr>
          <w:ilvl w:val="0"/>
          <w:numId w:val="1"/>
        </w:numPr>
        <w:jc w:val="both"/>
      </w:pPr>
      <w:r>
        <w:t xml:space="preserve">Se corrigió </w:t>
      </w:r>
      <w:r w:rsidR="009A1BB2">
        <w:t>el error donde podías mandarte una solicitud de amigo.</w:t>
      </w:r>
    </w:p>
    <w:p w14:paraId="410088FB" w14:textId="2C4BC3CA" w:rsidR="00EF651E" w:rsidRDefault="00EF651E" w:rsidP="00895975">
      <w:pPr>
        <w:jc w:val="both"/>
      </w:pPr>
      <w:r>
        <w:t>Cetis CWP:</w:t>
      </w:r>
    </w:p>
    <w:p w14:paraId="71A2E4D6" w14:textId="1651F631" w:rsidR="00EF651E" w:rsidRDefault="00EF651E" w:rsidP="00895975">
      <w:pPr>
        <w:pStyle w:val="Prrafodelista"/>
        <w:numPr>
          <w:ilvl w:val="0"/>
          <w:numId w:val="1"/>
        </w:numPr>
        <w:jc w:val="both"/>
      </w:pPr>
      <w:r>
        <w:t>Se modificó la base de datos para que el alumno pueda agregar sus redes sociales.</w:t>
      </w:r>
    </w:p>
    <w:p w14:paraId="615E7843" w14:textId="777E178E" w:rsidR="00895975" w:rsidRDefault="00895975" w:rsidP="00895975">
      <w:pPr>
        <w:jc w:val="both"/>
      </w:pPr>
      <w:r>
        <w:t>Advertencias:</w:t>
      </w:r>
    </w:p>
    <w:p w14:paraId="3B5AA0B1" w14:textId="0702A7F4" w:rsidR="00895975" w:rsidRDefault="00895975" w:rsidP="00895975">
      <w:pPr>
        <w:pStyle w:val="Prrafodelista"/>
        <w:numPr>
          <w:ilvl w:val="0"/>
          <w:numId w:val="1"/>
        </w:numPr>
        <w:jc w:val="both"/>
      </w:pPr>
      <w:r>
        <w:lastRenderedPageBreak/>
        <w:t>Se considera que, las versiones 6.5 o inferiores de Cetis CWP deberán no instalarse, esto por seguridad para el personal.</w:t>
      </w:r>
    </w:p>
    <w:p w14:paraId="1BCC94E1" w14:textId="2F3667BE" w:rsidR="00EF651E" w:rsidRPr="00937409" w:rsidRDefault="00895975" w:rsidP="00895975">
      <w:pPr>
        <w:pStyle w:val="Prrafodelista"/>
        <w:numPr>
          <w:ilvl w:val="0"/>
          <w:numId w:val="1"/>
        </w:numPr>
        <w:jc w:val="both"/>
      </w:pPr>
      <w:r w:rsidRPr="00895975">
        <w:t>Si acabas de actualizar a la versión 6.9 y sigues ocupando la carpeta /</w:t>
      </w:r>
      <w:proofErr w:type="spellStart"/>
      <w:r w:rsidRPr="00895975">
        <w:t>admin</w:t>
      </w:r>
      <w:proofErr w:type="spellEnd"/>
      <w:r w:rsidRPr="00895975">
        <w:t>/ dentro de Cetis CWP, se recomienda eliminarlo e instalar el nuevo complemento llamado Laravel CCWP. Si acabas de instalar la versión 6.9, no tendrás de qué preocuparte.</w:t>
      </w:r>
    </w:p>
    <w:sectPr w:rsidR="00EF651E" w:rsidRPr="009374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810A" w14:textId="77777777" w:rsidR="00C67672" w:rsidRDefault="00C67672" w:rsidP="000D3685">
      <w:pPr>
        <w:spacing w:after="0" w:line="240" w:lineRule="auto"/>
      </w:pPr>
      <w:r>
        <w:separator/>
      </w:r>
    </w:p>
  </w:endnote>
  <w:endnote w:type="continuationSeparator" w:id="0">
    <w:p w14:paraId="1E0D441C" w14:textId="77777777" w:rsidR="00C67672" w:rsidRDefault="00C67672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9AB0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291A7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4728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0BFA2" w14:textId="77777777" w:rsidR="00C67672" w:rsidRDefault="00C67672" w:rsidP="000D3685">
      <w:pPr>
        <w:spacing w:after="0" w:line="240" w:lineRule="auto"/>
      </w:pPr>
      <w:r>
        <w:separator/>
      </w:r>
    </w:p>
  </w:footnote>
  <w:footnote w:type="continuationSeparator" w:id="0">
    <w:p w14:paraId="556E538E" w14:textId="77777777" w:rsidR="00C67672" w:rsidRDefault="00C67672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B38B6" w14:textId="77777777" w:rsidR="000D3685" w:rsidRDefault="00C67672">
    <w:pPr>
      <w:pStyle w:val="Encabezado"/>
    </w:pPr>
    <w:r>
      <w:rPr>
        <w:noProof/>
      </w:rPr>
      <w:pict w14:anchorId="3121C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D813B" w14:textId="77777777" w:rsidR="000D3685" w:rsidRDefault="00C67672">
    <w:pPr>
      <w:pStyle w:val="Encabezado"/>
    </w:pPr>
    <w:r>
      <w:rPr>
        <w:noProof/>
      </w:rPr>
      <w:pict w14:anchorId="78041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7549" w14:textId="77777777" w:rsidR="000D3685" w:rsidRDefault="00C67672">
    <w:pPr>
      <w:pStyle w:val="Encabezado"/>
    </w:pPr>
    <w:r>
      <w:rPr>
        <w:noProof/>
      </w:rPr>
      <w:pict w14:anchorId="4F7990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1B0B"/>
    <w:multiLevelType w:val="hybridMultilevel"/>
    <w:tmpl w:val="ABDEDBC6"/>
    <w:lvl w:ilvl="0" w:tplc="D71CF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49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6A"/>
    <w:rsid w:val="0002265A"/>
    <w:rsid w:val="00054D9C"/>
    <w:rsid w:val="0006597C"/>
    <w:rsid w:val="00074B9E"/>
    <w:rsid w:val="000C33B6"/>
    <w:rsid w:val="000D3685"/>
    <w:rsid w:val="00164A89"/>
    <w:rsid w:val="00216785"/>
    <w:rsid w:val="00222EC9"/>
    <w:rsid w:val="0033794F"/>
    <w:rsid w:val="00464E13"/>
    <w:rsid w:val="005E0AAD"/>
    <w:rsid w:val="007321C4"/>
    <w:rsid w:val="00737E62"/>
    <w:rsid w:val="007951AC"/>
    <w:rsid w:val="00845C20"/>
    <w:rsid w:val="00895975"/>
    <w:rsid w:val="008B419A"/>
    <w:rsid w:val="008D3A1D"/>
    <w:rsid w:val="00937409"/>
    <w:rsid w:val="009A1BB2"/>
    <w:rsid w:val="00A01695"/>
    <w:rsid w:val="00A235A3"/>
    <w:rsid w:val="00AB71DB"/>
    <w:rsid w:val="00B80F24"/>
    <w:rsid w:val="00C13DA6"/>
    <w:rsid w:val="00C67672"/>
    <w:rsid w:val="00CE473D"/>
    <w:rsid w:val="00D74369"/>
    <w:rsid w:val="00DE11EE"/>
    <w:rsid w:val="00DF576A"/>
    <w:rsid w:val="00E000D1"/>
    <w:rsid w:val="00EF651E"/>
    <w:rsid w:val="00F5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E6C83"/>
  <w15:chartTrackingRefBased/>
  <w15:docId w15:val="{A61D23EA-C08D-42DE-8EAD-AEAEAC2C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character" w:styleId="Hipervnculo">
    <w:name w:val="Hyperlink"/>
    <w:basedOn w:val="Fuentedeprrafopredeter"/>
    <w:uiPriority w:val="99"/>
    <w:unhideWhenUsed/>
    <w:rsid w:val="007321C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21C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F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prox/Laravel-CCWP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20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9</cp:revision>
  <dcterms:created xsi:type="dcterms:W3CDTF">2022-06-28T01:46:00Z</dcterms:created>
  <dcterms:modified xsi:type="dcterms:W3CDTF">2022-06-29T00:26:00Z</dcterms:modified>
</cp:coreProperties>
</file>