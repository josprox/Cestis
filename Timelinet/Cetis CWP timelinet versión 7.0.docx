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6619253" w14:textId="77777777" w:rsidR="000D3685" w:rsidRPr="00737E62" w:rsidRDefault="00737E62" w:rsidP="000D3685">
      <w:pPr>
        <w:pBdr>
          <w:bottom w:val="single" w:sz="12" w:space="1" w:color="auto"/>
        </w:pBdr>
        <w:rPr>
          <w:sz w:val="32"/>
          <w:szCs w:val="32"/>
        </w:rPr>
      </w:pPr>
      <w:r w:rsidRPr="00737E62">
        <w:rPr>
          <w:noProof/>
          <w:sz w:val="32"/>
          <w:szCs w:val="32"/>
        </w:rPr>
        <w:drawing>
          <wp:inline distT="0" distB="0" distL="0" distR="0" wp14:anchorId="5464D3B9" wp14:editId="3B1B3FF7">
            <wp:extent cx="5612130" cy="2308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336"/>
      </w:tblGrid>
      <w:tr w:rsidR="00737E62" w:rsidRPr="00737E62" w14:paraId="09A5A3C9" w14:textId="77777777" w:rsidTr="000D3685">
        <w:trPr>
          <w:jc w:val="center"/>
        </w:trPr>
        <w:tc>
          <w:tcPr>
            <w:tcW w:w="4106" w:type="dxa"/>
          </w:tcPr>
          <w:p w14:paraId="78376E53" w14:textId="77777777" w:rsidR="00737E62" w:rsidRP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Cetis CWP: Cetis Control We</w:t>
            </w:r>
            <w:r>
              <w:rPr>
                <w:sz w:val="32"/>
                <w:szCs w:val="32"/>
                <w:lang w:val="en-US"/>
              </w:rPr>
              <w:t>b Panel</w:t>
            </w:r>
          </w:p>
        </w:tc>
        <w:tc>
          <w:tcPr>
            <w:tcW w:w="4336" w:type="dxa"/>
          </w:tcPr>
          <w:p w14:paraId="01906B87" w14:textId="77777777" w:rsid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Timelinet</w:t>
            </w:r>
            <w:r>
              <w:rPr>
                <w:sz w:val="32"/>
                <w:szCs w:val="32"/>
                <w:lang w:val="en-US"/>
              </w:rPr>
              <w:t xml:space="preserve"> versi</w:t>
            </w:r>
            <w:r w:rsidR="000D3685">
              <w:rPr>
                <w:sz w:val="32"/>
                <w:szCs w:val="32"/>
                <w:lang w:val="en-US"/>
              </w:rPr>
              <w:t>ó</w:t>
            </w:r>
            <w:r>
              <w:rPr>
                <w:sz w:val="32"/>
                <w:szCs w:val="32"/>
                <w:lang w:val="en-US"/>
              </w:rPr>
              <w:t>n:</w:t>
            </w:r>
          </w:p>
          <w:p w14:paraId="1C79D9CF" w14:textId="2DFCD851" w:rsidR="000D3685" w:rsidRPr="00737E62" w:rsidRDefault="00F67CC6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7.0</w:t>
            </w:r>
          </w:p>
        </w:tc>
      </w:tr>
      <w:tr w:rsidR="000D3685" w:rsidRPr="00737E62" w14:paraId="4C59C499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3288FCDF" w14:textId="77777777" w:rsidR="000D3685" w:rsidRPr="00737E62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JOSPROX MX | Internacional</w:t>
            </w:r>
          </w:p>
        </w:tc>
      </w:tr>
      <w:tr w:rsidR="000D3685" w:rsidRPr="00737E62" w14:paraId="3E37D8F4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2AD81203" w14:textId="1E1A5082" w:rsidR="000D3685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Fecha: </w:t>
            </w: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</w:rPr>
              <w:instrText xml:space="preserve"> TIME \@ "dd/MM/yyyy hh:mm am/pm" 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D31E65">
              <w:rPr>
                <w:noProof/>
                <w:sz w:val="32"/>
                <w:szCs w:val="32"/>
              </w:rPr>
              <w:t>01/07/2022 02:28 p. m.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7F8AD6A3" w14:textId="77777777" w:rsidR="000D3685" w:rsidRDefault="000D3685">
      <w:pPr>
        <w:pBdr>
          <w:bottom w:val="single" w:sz="12" w:space="1" w:color="auto"/>
        </w:pBdr>
        <w:rPr>
          <w:lang w:val="en-US"/>
        </w:rPr>
      </w:pPr>
    </w:p>
    <w:p w14:paraId="0C592ECB" w14:textId="61959217" w:rsidR="000D3685" w:rsidRDefault="00D31E65" w:rsidP="006D409A">
      <w:pPr>
        <w:jc w:val="both"/>
      </w:pPr>
      <w:r>
        <w:t>Te presentamos la mejor actualización que se ha tenido dentro de Cetis CWP, en la versión 7.0 hemos puesto las ultimas actualizaciones de phpmailer, trayendo mayor seguridad al enviar correos a través de tu servidor favorito.</w:t>
      </w:r>
    </w:p>
    <w:p w14:paraId="4212658E" w14:textId="5E6724A2" w:rsidR="00D31E65" w:rsidRDefault="00D31E65" w:rsidP="006D409A">
      <w:pPr>
        <w:jc w:val="both"/>
      </w:pPr>
      <w:r>
        <w:t>Hicimos muchas mejoras del lado del back-end, esperamos que con esto la aplicación web sea más rápida.</w:t>
      </w:r>
    </w:p>
    <w:p w14:paraId="7D963C44" w14:textId="395A930B" w:rsidR="00D31E65" w:rsidRDefault="00D31E65" w:rsidP="006D409A">
      <w:pPr>
        <w:jc w:val="both"/>
      </w:pPr>
      <w:r>
        <w:t>Cetis CWP</w:t>
      </w:r>
      <w:r w:rsidR="0028217F">
        <w:t xml:space="preserve"> Alumnos y Maestros</w:t>
      </w:r>
      <w:r>
        <w:t>:</w:t>
      </w:r>
    </w:p>
    <w:p w14:paraId="3DB351B6" w14:textId="2D9E2D97" w:rsidR="00D31E65" w:rsidRDefault="00D31E65" w:rsidP="006D409A">
      <w:pPr>
        <w:pStyle w:val="Prrafodelista"/>
        <w:numPr>
          <w:ilvl w:val="0"/>
          <w:numId w:val="1"/>
        </w:numPr>
        <w:jc w:val="both"/>
      </w:pPr>
      <w:r>
        <w:t>Ahora los alumnos y maestros contienen una mejora, cuando ellos sub</w:t>
      </w:r>
      <w:r w:rsidR="006D409A">
        <w:t>ía</w:t>
      </w:r>
      <w:r>
        <w:t>n una imagen para reconocerlos, anteriormente se quedaban las imágenes guardadas</w:t>
      </w:r>
      <w:r w:rsidR="006D409A">
        <w:t>, también actualizando la base de datos, pero si se volvía a actualizar, la imagen anterior se quedaba guardada, pero guardaba la nueva y actualizaba la base de datos</w:t>
      </w:r>
      <w:r>
        <w:t>. Con esta actualización se borrarán las imágenes cuando ellos la actualicen</w:t>
      </w:r>
      <w:r w:rsidR="003A3192">
        <w:t xml:space="preserve"> y no sea la oficial del instituto.</w:t>
      </w:r>
    </w:p>
    <w:p w14:paraId="34060CD0" w14:textId="7D40E78E" w:rsidR="003A3192" w:rsidRDefault="003A3192" w:rsidP="006D409A">
      <w:pPr>
        <w:pStyle w:val="Prrafodelista"/>
        <w:numPr>
          <w:ilvl w:val="0"/>
          <w:numId w:val="1"/>
        </w:numPr>
        <w:jc w:val="both"/>
      </w:pPr>
      <w:r>
        <w:t xml:space="preserve">El archivo </w:t>
      </w:r>
      <w:proofErr w:type="spellStart"/>
      <w:r>
        <w:t>gitignore</w:t>
      </w:r>
      <w:proofErr w:type="spellEnd"/>
      <w:r>
        <w:t xml:space="preserve"> ahora protegerá tus datos registrados en la instalación, por ejemplo, si tu subes tu versión modificada de Cetis CWP, </w:t>
      </w:r>
      <w:proofErr w:type="spellStart"/>
      <w:r>
        <w:t>gitignore</w:t>
      </w:r>
      <w:proofErr w:type="spellEnd"/>
      <w:r>
        <w:t xml:space="preserve"> bloqueará el nuevo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>, dándole al usuario un archivo .</w:t>
      </w:r>
      <w:proofErr w:type="spellStart"/>
      <w:r>
        <w:t>env_example</w:t>
      </w:r>
      <w:proofErr w:type="spellEnd"/>
      <w:r>
        <w:t>.</w:t>
      </w:r>
    </w:p>
    <w:p w14:paraId="3E004033" w14:textId="4EC53BA4" w:rsidR="003A3192" w:rsidRDefault="0028217F" w:rsidP="006D409A">
      <w:pPr>
        <w:pStyle w:val="Prrafodelista"/>
        <w:numPr>
          <w:ilvl w:val="0"/>
          <w:numId w:val="1"/>
        </w:numPr>
        <w:jc w:val="both"/>
      </w:pPr>
      <w:r>
        <w:t>El archivo</w:t>
      </w:r>
      <w:r w:rsidR="006D409A">
        <w:t xml:space="preserve"> llamado</w:t>
      </w:r>
      <w:r>
        <w:t xml:space="preserve"> </w:t>
      </w:r>
      <w:r w:rsidR="006D409A">
        <w:t>“</w:t>
      </w:r>
      <w:r>
        <w:t>correo</w:t>
      </w:r>
      <w:r w:rsidR="006D409A">
        <w:t>”</w:t>
      </w:r>
      <w:r>
        <w:t xml:space="preserve"> donde los usuarios cambiaban su contraseña, ahora se llama </w:t>
      </w:r>
      <w:r w:rsidR="006D409A">
        <w:t>“</w:t>
      </w:r>
      <w:proofErr w:type="spellStart"/>
      <w:r>
        <w:t>reset</w:t>
      </w:r>
      <w:proofErr w:type="spellEnd"/>
      <w:r w:rsidR="006D409A">
        <w:t>”</w:t>
      </w:r>
      <w:r>
        <w:t>.</w:t>
      </w:r>
    </w:p>
    <w:p w14:paraId="06B373F7" w14:textId="2CB63B03" w:rsidR="0028217F" w:rsidRDefault="0028217F" w:rsidP="006D409A">
      <w:pPr>
        <w:pStyle w:val="Prrafodelista"/>
        <w:numPr>
          <w:ilvl w:val="0"/>
          <w:numId w:val="1"/>
        </w:numPr>
        <w:jc w:val="both"/>
      </w:pPr>
      <w:r>
        <w:t xml:space="preserve">Se ha agregado todo lo necesario para poder organizar la información en un solo archivo, este </w:t>
      </w:r>
      <w:proofErr w:type="gramStart"/>
      <w:r>
        <w:t>llamado .</w:t>
      </w:r>
      <w:proofErr w:type="spellStart"/>
      <w:r>
        <w:t>env</w:t>
      </w:r>
      <w:proofErr w:type="spellEnd"/>
      <w:proofErr w:type="gramEnd"/>
      <w:r>
        <w:t xml:space="preserve">, ahora este será el archivo modificador del sistema, ya el propio instalador lo creará según </w:t>
      </w:r>
      <w:r w:rsidR="006D409A">
        <w:t>con la información puesta durante su instalación</w:t>
      </w:r>
      <w:r>
        <w:t>. Con esto se han borrado varios archivos que el instalador modificaba para que funcionara Cetis CWP.</w:t>
      </w:r>
    </w:p>
    <w:p w14:paraId="179A87FF" w14:textId="0DBBF07E" w:rsidR="0028217F" w:rsidRDefault="0028217F" w:rsidP="006D409A">
      <w:pPr>
        <w:jc w:val="both"/>
      </w:pPr>
      <w:r>
        <w:t>App Cetis CWP:</w:t>
      </w:r>
    </w:p>
    <w:p w14:paraId="7E05CD43" w14:textId="5C1D1B91" w:rsidR="0028217F" w:rsidRDefault="0028217F" w:rsidP="006D409A">
      <w:pPr>
        <w:pStyle w:val="Prrafodelista"/>
        <w:numPr>
          <w:ilvl w:val="0"/>
          <w:numId w:val="1"/>
        </w:numPr>
        <w:jc w:val="both"/>
      </w:pPr>
      <w:r>
        <w:lastRenderedPageBreak/>
        <w:t>Se ha modificado la ubicación del archivo, dándole así una facilidad de poder acceder y modificarlo.</w:t>
      </w:r>
    </w:p>
    <w:p w14:paraId="63B7830F" w14:textId="21176BE0" w:rsidR="0028217F" w:rsidRDefault="0028217F" w:rsidP="006D409A">
      <w:pPr>
        <w:jc w:val="both"/>
      </w:pPr>
      <w:r>
        <w:t>Cristal CWP:</w:t>
      </w:r>
    </w:p>
    <w:p w14:paraId="1A9243D9" w14:textId="0B691E2C" w:rsidR="0028217F" w:rsidRDefault="0028217F" w:rsidP="006D409A">
      <w:pPr>
        <w:pStyle w:val="Prrafodelista"/>
        <w:numPr>
          <w:ilvl w:val="0"/>
          <w:numId w:val="1"/>
        </w:numPr>
        <w:jc w:val="both"/>
      </w:pPr>
      <w:r>
        <w:t xml:space="preserve">Se ha mejorado la interfaz del perfil, </w:t>
      </w:r>
      <w:r w:rsidR="00F22050">
        <w:t>dándole</w:t>
      </w:r>
      <w:r>
        <w:t xml:space="preserve"> al usuario </w:t>
      </w:r>
      <w:r w:rsidR="00F22050">
        <w:t>una mejor visión de los complementos.</w:t>
      </w:r>
    </w:p>
    <w:p w14:paraId="5AB72732" w14:textId="08614AF9" w:rsidR="00F22050" w:rsidRDefault="00F22050" w:rsidP="006D409A">
      <w:pPr>
        <w:jc w:val="both"/>
      </w:pPr>
      <w:r>
        <w:t>Nuevos Códigos de errores:</w:t>
      </w:r>
    </w:p>
    <w:p w14:paraId="1CD81200" w14:textId="22A73D83" w:rsidR="00F22050" w:rsidRDefault="00F22050" w:rsidP="006D409A">
      <w:pPr>
        <w:jc w:val="both"/>
      </w:pPr>
      <w:r>
        <w:t>Como sabrán, Cetis CWP y Cristal CWP tienes códigos de errores al igual que códigos cuando el archivo se ha ejecutado correctamente, con esta actualización se crearon los siguientes códigos.</w:t>
      </w:r>
    </w:p>
    <w:p w14:paraId="04EF92D3" w14:textId="4B5B359B" w:rsidR="00F22050" w:rsidRDefault="00F22050" w:rsidP="006D409A">
      <w:pPr>
        <w:pStyle w:val="Prrafodelista"/>
        <w:numPr>
          <w:ilvl w:val="0"/>
          <w:numId w:val="1"/>
        </w:numPr>
        <w:jc w:val="both"/>
      </w:pPr>
      <w:r w:rsidRPr="00F22050">
        <w:t>perfil_img_1</w:t>
      </w:r>
      <w:r>
        <w:t>: El usuario ha actualizado por primera vez su foto de perfil.</w:t>
      </w:r>
    </w:p>
    <w:p w14:paraId="05246184" w14:textId="11668CED" w:rsidR="00F22050" w:rsidRDefault="00F22050" w:rsidP="006D409A">
      <w:pPr>
        <w:pStyle w:val="Prrafodelista"/>
        <w:numPr>
          <w:ilvl w:val="0"/>
          <w:numId w:val="1"/>
        </w:numPr>
        <w:jc w:val="both"/>
      </w:pPr>
      <w:r w:rsidRPr="00F22050">
        <w:t>perfil_img_2</w:t>
      </w:r>
      <w:r>
        <w:t>: El usuario ha actualizado otra vez su foto de perfil.</w:t>
      </w:r>
    </w:p>
    <w:p w14:paraId="26391034" w14:textId="63B81F13" w:rsidR="00F22050" w:rsidRDefault="00F22050" w:rsidP="006D409A">
      <w:pPr>
        <w:pStyle w:val="Prrafodelista"/>
        <w:numPr>
          <w:ilvl w:val="0"/>
          <w:numId w:val="1"/>
        </w:numPr>
        <w:jc w:val="both"/>
      </w:pPr>
      <w:r w:rsidRPr="00F22050">
        <w:t>Error perfil_img_221</w:t>
      </w:r>
      <w:r>
        <w:t xml:space="preserve">: La imagen se subió al </w:t>
      </w:r>
      <w:r w:rsidR="006D409A">
        <w:t>servidor,</w:t>
      </w:r>
      <w:r>
        <w:t xml:space="preserve"> pero no fue posible actualizarlo en la base de datos.</w:t>
      </w:r>
    </w:p>
    <w:p w14:paraId="1F58C8AF" w14:textId="3DA08687" w:rsidR="006D409A" w:rsidRPr="00DF7057" w:rsidRDefault="006D409A" w:rsidP="006D409A">
      <w:pPr>
        <w:jc w:val="both"/>
      </w:pPr>
      <w:r>
        <w:t>Esto sería todo para esta versión.</w:t>
      </w:r>
    </w:p>
    <w:sectPr w:rsidR="006D409A" w:rsidRPr="00DF70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DBD46" w14:textId="77777777" w:rsidR="00563E9D" w:rsidRDefault="00563E9D" w:rsidP="000D3685">
      <w:pPr>
        <w:spacing w:after="0" w:line="240" w:lineRule="auto"/>
      </w:pPr>
      <w:r>
        <w:separator/>
      </w:r>
    </w:p>
  </w:endnote>
  <w:endnote w:type="continuationSeparator" w:id="0">
    <w:p w14:paraId="2E9FAA2E" w14:textId="77777777" w:rsidR="00563E9D" w:rsidRDefault="00563E9D" w:rsidP="000D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A7C8" w14:textId="77777777" w:rsidR="000D3685" w:rsidRDefault="000D3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0686" w14:textId="77777777" w:rsidR="000D3685" w:rsidRDefault="000D368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D5BC" w14:textId="77777777" w:rsidR="000D3685" w:rsidRDefault="000D36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118BC" w14:textId="77777777" w:rsidR="00563E9D" w:rsidRDefault="00563E9D" w:rsidP="000D3685">
      <w:pPr>
        <w:spacing w:after="0" w:line="240" w:lineRule="auto"/>
      </w:pPr>
      <w:r>
        <w:separator/>
      </w:r>
    </w:p>
  </w:footnote>
  <w:footnote w:type="continuationSeparator" w:id="0">
    <w:p w14:paraId="2202F319" w14:textId="77777777" w:rsidR="00563E9D" w:rsidRDefault="00563E9D" w:rsidP="000D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E617" w14:textId="77777777" w:rsidR="000D3685" w:rsidRDefault="00563E9D">
    <w:pPr>
      <w:pStyle w:val="Encabezado"/>
    </w:pPr>
    <w:r>
      <w:rPr>
        <w:noProof/>
      </w:rPr>
      <w:pict w14:anchorId="2D547A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5" o:spid="_x0000_s1026" type="#_x0000_t75" style="position:absolute;margin-left:0;margin-top:0;width:441.75pt;height:154.6pt;z-index:-251657216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03327" w14:textId="77777777" w:rsidR="000D3685" w:rsidRDefault="00563E9D">
    <w:pPr>
      <w:pStyle w:val="Encabezado"/>
    </w:pPr>
    <w:r>
      <w:rPr>
        <w:noProof/>
      </w:rPr>
      <w:pict w14:anchorId="1CF2F4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6" o:spid="_x0000_s1027" type="#_x0000_t75" style="position:absolute;margin-left:0;margin-top:0;width:441.75pt;height:154.6pt;z-index:-251656192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26F6" w14:textId="77777777" w:rsidR="000D3685" w:rsidRDefault="00563E9D">
    <w:pPr>
      <w:pStyle w:val="Encabezado"/>
    </w:pPr>
    <w:r>
      <w:rPr>
        <w:noProof/>
      </w:rPr>
      <w:pict w14:anchorId="2F91E8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4" o:spid="_x0000_s1025" type="#_x0000_t75" style="position:absolute;margin-left:0;margin-top:0;width:441.75pt;height:154.6pt;z-index:-251658240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90192"/>
    <w:multiLevelType w:val="hybridMultilevel"/>
    <w:tmpl w:val="B7BC5E6E"/>
    <w:lvl w:ilvl="0" w:tplc="8F90E9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0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C6"/>
    <w:rsid w:val="0002265A"/>
    <w:rsid w:val="00042835"/>
    <w:rsid w:val="0006597C"/>
    <w:rsid w:val="000C33B6"/>
    <w:rsid w:val="000D3685"/>
    <w:rsid w:val="000E66B2"/>
    <w:rsid w:val="00216785"/>
    <w:rsid w:val="00222EC9"/>
    <w:rsid w:val="0028217F"/>
    <w:rsid w:val="0033794F"/>
    <w:rsid w:val="003A3192"/>
    <w:rsid w:val="00464E13"/>
    <w:rsid w:val="00563E9D"/>
    <w:rsid w:val="005E0AAD"/>
    <w:rsid w:val="006D409A"/>
    <w:rsid w:val="00720696"/>
    <w:rsid w:val="00737E62"/>
    <w:rsid w:val="007951AC"/>
    <w:rsid w:val="00845C20"/>
    <w:rsid w:val="008B419A"/>
    <w:rsid w:val="008D3A1D"/>
    <w:rsid w:val="00A01695"/>
    <w:rsid w:val="00AB71DB"/>
    <w:rsid w:val="00B80F24"/>
    <w:rsid w:val="00C063AB"/>
    <w:rsid w:val="00C13DA6"/>
    <w:rsid w:val="00CE473D"/>
    <w:rsid w:val="00D31E65"/>
    <w:rsid w:val="00D74369"/>
    <w:rsid w:val="00DF7057"/>
    <w:rsid w:val="00F22050"/>
    <w:rsid w:val="00F50491"/>
    <w:rsid w:val="00F6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5F47F"/>
  <w15:chartTrackingRefBased/>
  <w15:docId w15:val="{280F6888-E845-457F-8C9A-AF65C054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685"/>
  </w:style>
  <w:style w:type="paragraph" w:styleId="Piedepgina">
    <w:name w:val="footer"/>
    <w:basedOn w:val="Normal"/>
    <w:link w:val="Piedepgina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85"/>
  </w:style>
  <w:style w:type="paragraph" w:styleId="Prrafodelista">
    <w:name w:val="List Paragraph"/>
    <w:basedOn w:val="Normal"/>
    <w:uiPriority w:val="34"/>
    <w:qFormat/>
    <w:rsid w:val="00D3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hal\Documents\Plantillas%20personalizadas%20de%20Office\Cetis%20CWP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C50F-A4D2-43FE-AAFD-D650CDC2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Cetis CWP.dotm</Template>
  <TotalTime>29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Melchor Estrada</dc:creator>
  <cp:keywords/>
  <dc:description/>
  <cp:lastModifiedBy>Jose Luis Melchor Estrada</cp:lastModifiedBy>
  <cp:revision>4</cp:revision>
  <dcterms:created xsi:type="dcterms:W3CDTF">2022-07-01T19:25:00Z</dcterms:created>
  <dcterms:modified xsi:type="dcterms:W3CDTF">2022-07-01T19:54:00Z</dcterms:modified>
</cp:coreProperties>
</file>